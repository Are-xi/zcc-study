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9B68F7" w14:textId="3EF8FF4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926108" wp14:editId="2D3B592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24750" cy="200025"/>
                <wp:effectExtent l="0" t="0" r="19050" b="28575"/>
                <wp:wrapNone/>
                <wp:docPr id="9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00025"/>
                        </a:xfrm>
                        <a:prstGeom prst="rect">
                          <a:avLst/>
                        </a:prstGeom>
                        <a:solidFill>
                          <a:srgbClr val="323E4F"/>
                        </a:solidFill>
                        <a:ln w="38100">
                          <a:noFill/>
                        </a:ln>
                        <a:effectLst>
                          <a:outerShdw dist="28398" dir="3806096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w14:anchorId="7E052B82" id="矩形 572" o:spid="_x0000_s1026" style="position:absolute;left:0;text-align:left;margin-left:0;margin-top:0;width:592.5pt;height:15.7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" fillcolor="#323e4f" stroked="f" strokeweight="3pt">
                <v:shadow on="t" color="#525252" opacity=".5" offset="1pt"/>
              </v:rect>
            </w:pict>
          </mc:Fallback>
        </mc:AlternateContent>
      </w:r>
      <w:r>
        <w:rPr>
          <w:rFonts w:hint="eastAsia"/>
        </w:rPr>
        <w:t xml:space="preserve"> </w:t>
      </w:r>
    </w:p>
    <w:p w14:paraId="05169337" w14:textId="77777777" w:rsidR="009B4A07" w:rsidRDefault="009B4A07">
      <w:pPr>
        <w:adjustRightInd w:val="0"/>
        <w:snapToGrid w:val="0"/>
      </w:pPr>
    </w:p>
    <w:p w14:paraId="4E1A6365" w14:textId="263EFE10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3E62B8F" wp14:editId="58D825F4">
                <wp:simplePos x="0" y="0"/>
                <wp:positionH relativeFrom="column">
                  <wp:posOffset>2522220</wp:posOffset>
                </wp:positionH>
                <wp:positionV relativeFrom="paragraph">
                  <wp:posOffset>104775</wp:posOffset>
                </wp:positionV>
                <wp:extent cx="4472940" cy="1057275"/>
                <wp:effectExtent l="0" t="0" r="0" b="0"/>
                <wp:wrapNone/>
                <wp:docPr id="7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1057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956E183" w14:textId="5E133449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姓名：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张成朝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邮箱：</w:t>
                            </w:r>
                            <w:r w:rsidRPr="00B53B90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zhangccaxi</w:t>
                            </w:r>
                            <w:r w:rsidRPr="00B53B90"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@qq.com</w:t>
                            </w:r>
                          </w:p>
                          <w:p w14:paraId="758DA727" w14:textId="63E833AC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年龄：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6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手机（微信）：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8852865963 </w:t>
                            </w:r>
                          </w:p>
                          <w:p w14:paraId="34977008" w14:textId="01BF30B5" w:rsid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工作经验：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年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应聘岗位：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工程师</w:t>
                            </w:r>
                          </w:p>
                          <w:p w14:paraId="351F5580" w14:textId="30B1AA04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F09F672" w14:textId="56527A01" w:rsidR="00B53B90" w:rsidRPr="00B53B90" w:rsidRDefault="00B53B90" w:rsidP="00B53B90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514A4A6F" w14:textId="35162EB0" w:rsidR="009B4A07" w:rsidRPr="00B53B90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</w:p>
                          <w:p w14:paraId="2A166416" w14:textId="77777777" w:rsidR="009B4A07" w:rsidRDefault="00BC561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138-0000-0000</w:t>
                            </w:r>
                          </w:p>
                          <w:p w14:paraId="380A58B7" w14:textId="67BDB62D" w:rsidR="009B4A07" w:rsidRDefault="00C05D83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BD@100chui.com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E62B8F" id="_x0000_t202" coordsize="21600,21600" o:spt="202" path="m,l,21600r21600,l21600,xe">
                <v:stroke joinstyle="miter"/>
                <v:path gradientshapeok="t" o:connecttype="rect"/>
              </v:shapetype>
              <v:shape id="文本框 69" o:spid="_x0000_s1026" type="#_x0000_t202" style="position:absolute;left:0;text-align:left;margin-left:198.6pt;margin-top:8.25pt;width:352.2pt;height:83.2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" filled="f" stroked="f">
                <v:textbox>
                  <w:txbxContent>
                    <w:p w14:paraId="1956E183" w14:textId="5E133449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姓名：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张成朝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邮箱：</w:t>
                      </w:r>
                      <w:r w:rsidRPr="00B53B90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zhangccaxi</w:t>
                      </w:r>
                      <w:r w:rsidRPr="00B53B90"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@qq.com</w:t>
                      </w:r>
                    </w:p>
                    <w:p w14:paraId="758DA727" w14:textId="63E833AC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年龄：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6     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手机（微信）：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1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8852865963 </w:t>
                      </w:r>
                    </w:p>
                    <w:p w14:paraId="34977008" w14:textId="01BF30B5" w:rsid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工作经验：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年   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应聘岗位：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工程师</w:t>
                      </w:r>
                    </w:p>
                    <w:p w14:paraId="351F5580" w14:textId="30B1AA04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F09F672" w14:textId="56527A01" w:rsidR="00B53B90" w:rsidRPr="00B53B90" w:rsidRDefault="00B53B90" w:rsidP="00B53B90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514A4A6F" w14:textId="35162EB0" w:rsidR="009B4A07" w:rsidRPr="00B53B90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</w:p>
                    <w:p w14:paraId="2A166416" w14:textId="77777777" w:rsidR="009B4A07" w:rsidRDefault="00BC561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138-0000-0000</w:t>
                      </w:r>
                    </w:p>
                    <w:p w14:paraId="380A58B7" w14:textId="67BDB62D" w:rsidR="009B4A07" w:rsidRDefault="00C05D83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>BD@100chui.com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CE5107" wp14:editId="7734D3FC">
                <wp:simplePos x="0" y="0"/>
                <wp:positionH relativeFrom="column">
                  <wp:posOffset>534035</wp:posOffset>
                </wp:positionH>
                <wp:positionV relativeFrom="paragraph">
                  <wp:posOffset>154305</wp:posOffset>
                </wp:positionV>
                <wp:extent cx="2085340" cy="88646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340" cy="886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B58A271" w14:textId="0C97F43A" w:rsidR="009B4A07" w:rsidRPr="00B53B90" w:rsidRDefault="002867B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</w:pPr>
                            <w:r w:rsidRPr="00B53B90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56"/>
                                <w:szCs w:val="44"/>
                              </w:rPr>
                              <w:t>简历</w:t>
                            </w:r>
                          </w:p>
                          <w:p w14:paraId="525C8B36" w14:textId="77777777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18"/>
                                <w:szCs w:val="13"/>
                              </w:rPr>
                            </w:pPr>
                          </w:p>
                          <w:p w14:paraId="43557F5E" w14:textId="21C9B674" w:rsidR="009B4A07" w:rsidRDefault="009B4A07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b/>
                                <w:color w:val="323E4F"/>
                                <w:sz w:val="1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E5107" id="文本框 9" o:spid="_x0000_s1027" type="#_x0000_t202" style="position:absolute;left:0;text-align:left;margin-left:42.05pt;margin-top:12.15pt;width:164.2pt;height:6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" filled="f" stroked="f">
                <v:textbox style="mso-fit-shape-to-text:t">
                  <w:txbxContent>
                    <w:p w14:paraId="3B58A271" w14:textId="0C97F43A" w:rsidR="009B4A07" w:rsidRPr="00B53B90" w:rsidRDefault="002867B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</w:pPr>
                      <w:r w:rsidRPr="00B53B90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56"/>
                          <w:szCs w:val="44"/>
                        </w:rPr>
                        <w:t>简历</w:t>
                      </w:r>
                    </w:p>
                    <w:p w14:paraId="525C8B36" w14:textId="77777777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18"/>
                          <w:szCs w:val="13"/>
                        </w:rPr>
                      </w:pPr>
                    </w:p>
                    <w:p w14:paraId="43557F5E" w14:textId="21C9B674" w:rsidR="009B4A07" w:rsidRDefault="009B4A07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b/>
                          <w:color w:val="323E4F"/>
                          <w:sz w:val="1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63FF4B" w14:textId="3C810254" w:rsidR="009B4A07" w:rsidRDefault="009B4A07">
      <w:pPr>
        <w:adjustRightInd w:val="0"/>
        <w:snapToGrid w:val="0"/>
      </w:pPr>
    </w:p>
    <w:p w14:paraId="4845C5C6" w14:textId="77777777" w:rsidR="009B4A07" w:rsidRDefault="009B4A07">
      <w:pPr>
        <w:adjustRightInd w:val="0"/>
        <w:snapToGrid w:val="0"/>
      </w:pPr>
    </w:p>
    <w:p w14:paraId="37C11B7D" w14:textId="3C431F44" w:rsidR="009B4A07" w:rsidRDefault="009B4A07">
      <w:pPr>
        <w:adjustRightInd w:val="0"/>
        <w:snapToGrid w:val="0"/>
      </w:pPr>
    </w:p>
    <w:p w14:paraId="06486D18" w14:textId="77777777" w:rsidR="009B4A07" w:rsidRDefault="009B4A07">
      <w:pPr>
        <w:adjustRightInd w:val="0"/>
        <w:snapToGrid w:val="0"/>
      </w:pPr>
    </w:p>
    <w:p w14:paraId="238DEDAA" w14:textId="77777777" w:rsidR="009B4A07" w:rsidRDefault="009B4A07">
      <w:pPr>
        <w:adjustRightInd w:val="0"/>
        <w:snapToGrid w:val="0"/>
      </w:pPr>
    </w:p>
    <w:p w14:paraId="16E3523A" w14:textId="761349DE" w:rsidR="009B4A07" w:rsidRDefault="009B4A07">
      <w:pPr>
        <w:adjustRightInd w:val="0"/>
        <w:snapToGrid w:val="0"/>
      </w:pPr>
    </w:p>
    <w:p w14:paraId="29D628C7" w14:textId="77777777" w:rsidR="009B4A07" w:rsidRDefault="009B4A07">
      <w:pPr>
        <w:adjustRightInd w:val="0"/>
        <w:snapToGrid w:val="0"/>
      </w:pPr>
    </w:p>
    <w:p w14:paraId="17E72C7E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FAD82" wp14:editId="3AE32E24">
                <wp:simplePos x="0" y="0"/>
                <wp:positionH relativeFrom="column">
                  <wp:posOffset>890905</wp:posOffset>
                </wp:positionH>
                <wp:positionV relativeFrom="paragraph">
                  <wp:posOffset>414020</wp:posOffset>
                </wp:positionV>
                <wp:extent cx="6162675" cy="0"/>
                <wp:effectExtent l="0" t="0" r="0" b="0"/>
                <wp:wrapNone/>
                <wp:docPr id="1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14A1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553" o:spid="_x0000_s1026" type="#_x0000_t32" style="position:absolute;left:0;text-align:left;margin-left:70.15pt;margin-top:32.6pt;width:485.25pt;height:0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" strokecolor="#323e4f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0781E24" wp14:editId="386DE901">
                <wp:simplePos x="0" y="0"/>
                <wp:positionH relativeFrom="column">
                  <wp:posOffset>160655</wp:posOffset>
                </wp:positionH>
                <wp:positionV relativeFrom="paragraph">
                  <wp:posOffset>455930</wp:posOffset>
                </wp:positionV>
                <wp:extent cx="6896100" cy="880745"/>
                <wp:effectExtent l="0" t="0" r="0" b="0"/>
                <wp:wrapNone/>
                <wp:docPr id="5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0" cy="880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617B9BA5" w14:textId="7732A004" w:rsidR="009B4A07" w:rsidRPr="00B53B90" w:rsidRDefault="00B53B90" w:rsidP="00451C25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Chars="200" w:firstLine="420"/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江苏大学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   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/>
                                <w:kern w:val="24"/>
                                <w:sz w:val="22"/>
                                <w:szCs w:val="19"/>
                              </w:rPr>
                              <w:t xml:space="preserve">015.07-2019.06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：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网络工程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 xml:space="preserve"> </w:t>
                            </w:r>
                            <w:r w:rsidR="00BC5613" w:rsidRPr="00451C25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Cs w:val="22"/>
                              </w:rPr>
                              <w:t xml:space="preserve">  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="00451C25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>学历：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bCs/>
                                <w:color w:val="323E4F"/>
                                <w:kern w:val="24"/>
                                <w:sz w:val="22"/>
                                <w:szCs w:val="21"/>
                              </w:rPr>
                              <w:t>本科学位</w:t>
                            </w:r>
                            <w:r w:rsidR="00BC5613"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 w:rsidR="00BC5613"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kern w:val="24"/>
                                <w:sz w:val="21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81E24" id="文本框 88" o:spid="_x0000_s1028" type="#_x0000_t202" style="position:absolute;left:0;text-align:left;margin-left:12.65pt;margin-top:35.9pt;width:543pt;height:69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" filled="f" stroked="f">
                <v:textbox style="mso-fit-shape-to-text:t">
                  <w:txbxContent>
                    <w:p w14:paraId="617B9BA5" w14:textId="7732A004" w:rsidR="009B4A07" w:rsidRPr="00B53B90" w:rsidRDefault="00B53B90" w:rsidP="00451C25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Chars="200" w:firstLine="420"/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学校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江苏大学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    </w:t>
                      </w:r>
                      <w:r w:rsidR="00451C25"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时间：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szCs w:val="19"/>
                        </w:rPr>
                        <w:t>2</w:t>
                      </w:r>
                      <w:r>
                        <w:rPr>
                          <w:rFonts w:ascii="微软雅黑" w:eastAsia="微软雅黑" w:hAnsi="微软雅黑"/>
                          <w:color w:val="262626"/>
                          <w:kern w:val="24"/>
                          <w:sz w:val="22"/>
                          <w:szCs w:val="19"/>
                        </w:rPr>
                        <w:t xml:space="preserve">015.07-2019.06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>专业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：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网络工程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 xml:space="preserve"> </w:t>
                      </w:r>
                      <w:r w:rsidR="00BC5613" w:rsidRPr="00451C25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Cs w:val="22"/>
                        </w:rPr>
                        <w:t xml:space="preserve">  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="00451C25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>学历：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</w:t>
                      </w:r>
                      <w:r w:rsidRPr="00451C25">
                        <w:rPr>
                          <w:rFonts w:ascii="微软雅黑" w:eastAsia="微软雅黑" w:hAnsi="微软雅黑" w:hint="eastAsia"/>
                          <w:bCs/>
                          <w:color w:val="323E4F"/>
                          <w:kern w:val="24"/>
                          <w:sz w:val="22"/>
                          <w:szCs w:val="21"/>
                        </w:rPr>
                        <w:t>本科学位</w:t>
                      </w:r>
                      <w:r w:rsidR="00BC5613">
                        <w:rPr>
                          <w:rFonts w:ascii="微软雅黑" w:eastAsia="微软雅黑" w:hAnsi="微软雅黑" w:hint="eastAsia"/>
                          <w:b/>
                          <w:color w:val="323E4F"/>
                          <w:kern w:val="24"/>
                          <w:sz w:val="21"/>
                        </w:rPr>
                        <w:t xml:space="preserve">     </w:t>
                      </w:r>
                      <w:r w:rsidR="00BC5613">
                        <w:rPr>
                          <w:rFonts w:ascii="微软雅黑" w:eastAsia="微软雅黑" w:hAnsi="微软雅黑"/>
                          <w:b/>
                          <w:color w:val="323E4F"/>
                          <w:kern w:val="24"/>
                          <w:sz w:val="21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3F7A1" wp14:editId="6B90A19A">
                <wp:simplePos x="0" y="0"/>
                <wp:positionH relativeFrom="column">
                  <wp:posOffset>795655</wp:posOffset>
                </wp:positionH>
                <wp:positionV relativeFrom="paragraph">
                  <wp:posOffset>18415</wp:posOffset>
                </wp:positionV>
                <wp:extent cx="1257300" cy="471805"/>
                <wp:effectExtent l="0" t="0" r="0" b="0"/>
                <wp:wrapNone/>
                <wp:docPr id="1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0074726A" w14:textId="77777777" w:rsidR="009B4A07" w:rsidRDefault="00BC5613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教育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  <w:t>背景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1F63F7A1" id="文本框 552" o:spid="_x0000_s1029" type="#_x0000_t202" style="position:absolute;left:0;text-align:left;margin-left:62.65pt;margin-top:1.45pt;width:99pt;height:37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" filled="f" stroked="f" strokeweight="1.25pt">
                <v:textbox>
                  <w:txbxContent>
                    <w:p w14:paraId="0074726A" w14:textId="77777777" w:rsidR="009B4A07" w:rsidRDefault="00BC5613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教育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  <w:t>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7C8035" wp14:editId="269493C6">
                <wp:simplePos x="0" y="0"/>
                <wp:positionH relativeFrom="column">
                  <wp:posOffset>463550</wp:posOffset>
                </wp:positionH>
                <wp:positionV relativeFrom="paragraph">
                  <wp:posOffset>104140</wp:posOffset>
                </wp:positionV>
                <wp:extent cx="323850" cy="323850"/>
                <wp:effectExtent l="0" t="0" r="0" b="0"/>
                <wp:wrapNone/>
                <wp:docPr id="1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5E3CF6C2" id="Freeform 177" o:spid="_x0000_s1026" style="position:absolute;left:0;text-align:left;margin-left:36.5pt;margin-top:8.2pt;width:25.5pt;height:25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EXvU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1AA29B38" w14:textId="77777777" w:rsidR="009B4A07" w:rsidRDefault="009B4A07">
      <w:pPr>
        <w:adjustRightInd w:val="0"/>
        <w:snapToGrid w:val="0"/>
      </w:pPr>
    </w:p>
    <w:p w14:paraId="6B2964B8" w14:textId="77777777" w:rsidR="009B4A07" w:rsidRDefault="009B4A07">
      <w:pPr>
        <w:adjustRightInd w:val="0"/>
        <w:snapToGrid w:val="0"/>
      </w:pPr>
    </w:p>
    <w:p w14:paraId="2E09DB95" w14:textId="77777777" w:rsidR="009B4A07" w:rsidRDefault="009B4A07">
      <w:pPr>
        <w:adjustRightInd w:val="0"/>
        <w:snapToGrid w:val="0"/>
      </w:pPr>
    </w:p>
    <w:p w14:paraId="4B39BCF8" w14:textId="77777777" w:rsidR="009B4A07" w:rsidRDefault="009B4A07">
      <w:pPr>
        <w:adjustRightInd w:val="0"/>
        <w:snapToGrid w:val="0"/>
      </w:pPr>
    </w:p>
    <w:p w14:paraId="207F68A2" w14:textId="745B0B67" w:rsidR="009B4A07" w:rsidRDefault="009B4A07" w:rsidP="001719E6">
      <w:pPr>
        <w:tabs>
          <w:tab w:val="left" w:pos="1320"/>
        </w:tabs>
        <w:adjustRightInd w:val="0"/>
        <w:snapToGrid w:val="0"/>
      </w:pPr>
    </w:p>
    <w:p w14:paraId="52DDD2D0" w14:textId="77777777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1A225" wp14:editId="2CF5CC1A">
                <wp:simplePos x="0" y="0"/>
                <wp:positionH relativeFrom="column">
                  <wp:posOffset>795020</wp:posOffset>
                </wp:positionH>
                <wp:positionV relativeFrom="paragraph">
                  <wp:posOffset>114935</wp:posOffset>
                </wp:positionV>
                <wp:extent cx="1134745" cy="471805"/>
                <wp:effectExtent l="0" t="0" r="0" b="0"/>
                <wp:wrapNone/>
                <wp:docPr id="15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65D8FE54" w14:textId="77777777" w:rsidR="001719E6" w:rsidRPr="001719E6" w:rsidRDefault="001719E6" w:rsidP="001719E6">
                            <w:pPr>
                              <w:tabs>
                                <w:tab w:val="left" w:pos="911"/>
                              </w:tabs>
                              <w:spacing w:before="14"/>
                              <w:rPr>
                                <w:rFonts w:ascii="微软雅黑" w:eastAsia="微软雅黑" w:hAnsi="微软雅黑"/>
                                <w:b/>
                                <w:color w:val="3D3939"/>
                                <w:sz w:val="28"/>
                                <w:szCs w:val="28"/>
                              </w:rPr>
                            </w:pPr>
                            <w:r w:rsidRPr="001719E6">
                              <w:rPr>
                                <w:rFonts w:ascii="微软雅黑" w:eastAsia="微软雅黑" w:hAnsi="微软雅黑" w:hint="eastAsia"/>
                                <w:b/>
                                <w:color w:val="3D3939"/>
                                <w:sz w:val="28"/>
                                <w:szCs w:val="28"/>
                              </w:rPr>
                              <w:t>技能概述</w:t>
                            </w:r>
                          </w:p>
                          <w:p w14:paraId="118CD7C7" w14:textId="732176D7" w:rsidR="009B4A07" w:rsidRDefault="009B4A07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72A1A225" id="文本框 557" o:spid="_x0000_s1030" type="#_x0000_t202" style="position:absolute;left:0;text-align:left;margin-left:62.6pt;margin-top:9.05pt;width:89.35pt;height:37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" filled="f" stroked="f" strokeweight="1.25pt">
                <v:textbox>
                  <w:txbxContent>
                    <w:p w14:paraId="65D8FE54" w14:textId="77777777" w:rsidR="001719E6" w:rsidRPr="001719E6" w:rsidRDefault="001719E6" w:rsidP="001719E6">
                      <w:pPr>
                        <w:tabs>
                          <w:tab w:val="left" w:pos="911"/>
                        </w:tabs>
                        <w:spacing w:before="14"/>
                        <w:rPr>
                          <w:rFonts w:ascii="微软雅黑" w:eastAsia="微软雅黑" w:hAnsi="微软雅黑"/>
                          <w:b/>
                          <w:color w:val="3D3939"/>
                          <w:sz w:val="28"/>
                          <w:szCs w:val="28"/>
                        </w:rPr>
                      </w:pPr>
                      <w:r w:rsidRPr="001719E6">
                        <w:rPr>
                          <w:rFonts w:ascii="微软雅黑" w:eastAsia="微软雅黑" w:hAnsi="微软雅黑" w:hint="eastAsia"/>
                          <w:b/>
                          <w:color w:val="3D3939"/>
                          <w:sz w:val="28"/>
                          <w:szCs w:val="28"/>
                        </w:rPr>
                        <w:t>技能概述</w:t>
                      </w:r>
                    </w:p>
                    <w:p w14:paraId="118CD7C7" w14:textId="732176D7" w:rsidR="009B4A07" w:rsidRDefault="009B4A07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ED45BD" w14:textId="0F77A042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E3BE3D" wp14:editId="31337098">
                <wp:simplePos x="0" y="0"/>
                <wp:positionH relativeFrom="column">
                  <wp:posOffset>462915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4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2953C6ED" id="Freeform 177" o:spid="_x0000_s1026" style="position:absolute;left:0;text-align:left;margin-left:36.45pt;margin-top:3.7pt;width:25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039924C7" w14:textId="77777777" w:rsidR="009B4A07" w:rsidRDefault="009B4A07">
      <w:pPr>
        <w:adjustRightInd w:val="0"/>
        <w:snapToGrid w:val="0"/>
      </w:pPr>
    </w:p>
    <w:p w14:paraId="252493DA" w14:textId="351A939C" w:rsidR="009B4A07" w:rsidRDefault="001719E6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77C748" wp14:editId="1D733ABB">
                <wp:simplePos x="0" y="0"/>
                <wp:positionH relativeFrom="column">
                  <wp:posOffset>183515</wp:posOffset>
                </wp:positionH>
                <wp:positionV relativeFrom="paragraph">
                  <wp:posOffset>93345</wp:posOffset>
                </wp:positionV>
                <wp:extent cx="6910705" cy="235267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705" cy="2352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15F620CB" w14:textId="4CFED88A" w:rsidR="00AA43E8" w:rsidRPr="00451C25" w:rsidRDefault="00837C73" w:rsidP="00AA43E8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熟悉JVM，Ja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并发编程技术，Java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集合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及Java</w:t>
                            </w:r>
                            <w:r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性能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调优</w:t>
                            </w:r>
                          </w:p>
                          <w:p w14:paraId="32286852" w14:textId="28AB3488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精通主流开发框架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="00412EA9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oot、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S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pring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vc，struts2，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ibernate，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y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atis等</w:t>
                            </w:r>
                          </w:p>
                          <w:p w14:paraId="78EF5F0C" w14:textId="06294F19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edis、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omcat、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ginx、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R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abbit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MQ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等各种中间件的操作</w:t>
                            </w:r>
                          </w:p>
                          <w:p w14:paraId="26D1DBA4" w14:textId="562E7AEF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掌握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MySQL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InfluxDB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H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2等数据库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，同时掌握s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ql语句</w:t>
                            </w:r>
                            <w:r w:rsidR="00AA43E8"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及相关优化方法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</w:p>
                          <w:p w14:paraId="79F01A6F" w14:textId="5F2C48C0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熟悉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inux系统及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IDEA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、SVN、Maven、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G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it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、Ke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ttle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、Docker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等工具</w:t>
                            </w:r>
                            <w:r w:rsidR="00241ACC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的</w:t>
                            </w:r>
                            <w:r w:rsidR="00241ACC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</w:t>
                            </w:r>
                          </w:p>
                          <w:p w14:paraId="3E2E5709" w14:textId="2256A91D" w:rsidR="001719E6" w:rsidRPr="00451C25" w:rsidRDefault="001719E6" w:rsidP="001719E6">
                            <w:pPr>
                              <w:pStyle w:val="aa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了解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JSP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以及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V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ue、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E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lement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UI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、</w:t>
                            </w:r>
                            <w:r w:rsidR="00AA43E8" w:rsidRPr="00451C25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L</w:t>
                            </w:r>
                            <w:r w:rsidRPr="00451C25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ayui等前端框架</w:t>
                            </w:r>
                          </w:p>
                          <w:p w14:paraId="41B6F994" w14:textId="603195F9" w:rsidR="001719E6" w:rsidRPr="00AA43E8" w:rsidRDefault="001719E6" w:rsidP="00AA43E8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  <w:p w14:paraId="7043A29E" w14:textId="77777777" w:rsidR="009B4A07" w:rsidRDefault="009B4A07">
                            <w:pPr>
                              <w:pStyle w:val="a9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5477C748" id="矩形 25" o:spid="_x0000_s1031" style="position:absolute;left:0;text-align:left;margin-left:14.45pt;margin-top:7.35pt;width:544.15pt;height:185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" filled="f" stroked="f">
                <v:textbox>
                  <w:txbxContent>
                    <w:p w14:paraId="15F620CB" w14:textId="4CFED88A" w:rsidR="00AA43E8" w:rsidRPr="00451C25" w:rsidRDefault="00837C73" w:rsidP="00AA43E8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熟悉JVM，Ja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va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并发编程技术，Java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集合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及Java</w:t>
                      </w:r>
                      <w:r w:rsidRPr="00451C25">
                        <w:rPr>
                          <w:rFonts w:ascii="微软雅黑" w:eastAsia="微软雅黑" w:hAnsi="微软雅黑"/>
                          <w:sz w:val="22"/>
                        </w:rPr>
                        <w:t>性能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调优</w:t>
                      </w:r>
                    </w:p>
                    <w:p w14:paraId="32286852" w14:textId="28AB3488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精通主流开发框架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="00412EA9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oot、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S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pring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vc，struts2，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ibernate，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y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atis等</w:t>
                      </w:r>
                    </w:p>
                    <w:p w14:paraId="78EF5F0C" w14:textId="06294F19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edis、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T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omcat、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N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ginx、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R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abbit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MQ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等各种中间件的操作</w:t>
                      </w:r>
                    </w:p>
                    <w:p w14:paraId="26D1DBA4" w14:textId="562E7AEF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掌握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MySQL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InfluxDB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H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2等数据库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，同时掌握s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ql语句</w:t>
                      </w:r>
                      <w:r w:rsidR="00AA43E8"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及相关优化方法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</w:p>
                    <w:p w14:paraId="79F01A6F" w14:textId="5F2C48C0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熟悉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inux系统及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IDEA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、SVN、Maven、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G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it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、Ke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ttle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</w:rPr>
                        <w:t>、Docker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等工具</w:t>
                      </w:r>
                      <w:r w:rsidR="00241ACC">
                        <w:rPr>
                          <w:rFonts w:ascii="微软雅黑" w:eastAsia="微软雅黑" w:hAnsi="微软雅黑"/>
                          <w:sz w:val="22"/>
                        </w:rPr>
                        <w:t>的</w:t>
                      </w:r>
                      <w:r w:rsidR="00241ACC">
                        <w:rPr>
                          <w:rFonts w:ascii="微软雅黑" w:eastAsia="微软雅黑" w:hAnsi="微软雅黑" w:hint="eastAsia"/>
                          <w:sz w:val="22"/>
                        </w:rPr>
                        <w:t>使用</w:t>
                      </w:r>
                    </w:p>
                    <w:p w14:paraId="3E2E5709" w14:textId="2256A91D" w:rsidR="001719E6" w:rsidRPr="00451C25" w:rsidRDefault="001719E6" w:rsidP="001719E6">
                      <w:pPr>
                        <w:pStyle w:val="aa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了解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JSP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以及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V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ue、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E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lement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 xml:space="preserve"> UI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、</w:t>
                      </w:r>
                      <w:r w:rsidR="00AA43E8" w:rsidRPr="00451C25">
                        <w:rPr>
                          <w:rFonts w:ascii="微软雅黑" w:eastAsia="微软雅黑" w:hAnsi="微软雅黑"/>
                          <w:sz w:val="22"/>
                        </w:rPr>
                        <w:t>L</w:t>
                      </w:r>
                      <w:r w:rsidRPr="00451C25">
                        <w:rPr>
                          <w:rFonts w:ascii="微软雅黑" w:eastAsia="微软雅黑" w:hAnsi="微软雅黑" w:hint="eastAsia"/>
                          <w:sz w:val="22"/>
                        </w:rPr>
                        <w:t>ayui等前端框架</w:t>
                      </w:r>
                    </w:p>
                    <w:p w14:paraId="41B6F994" w14:textId="603195F9" w:rsidR="001719E6" w:rsidRPr="00AA43E8" w:rsidRDefault="001719E6" w:rsidP="00AA43E8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  <w:p w14:paraId="7043A29E" w14:textId="77777777" w:rsidR="009B4A07" w:rsidRDefault="009B4A07">
                      <w:pPr>
                        <w:pStyle w:val="a9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8EF40" wp14:editId="68A0E4A8">
                <wp:simplePos x="0" y="0"/>
                <wp:positionH relativeFrom="column">
                  <wp:posOffset>890270</wp:posOffset>
                </wp:positionH>
                <wp:positionV relativeFrom="paragraph">
                  <wp:posOffset>50165</wp:posOffset>
                </wp:positionV>
                <wp:extent cx="6162675" cy="0"/>
                <wp:effectExtent l="0" t="0" r="0" b="0"/>
                <wp:wrapNone/>
                <wp:docPr id="16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4AB31" id="自选图形 558" o:spid="_x0000_s1026" type="#_x0000_t32" style="position:absolute;left:0;text-align:left;margin-left:70.1pt;margin-top:3.95pt;width:485.25pt;height:0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8x2g83QAAAAgBAAAPAAAAZHJzL2Rv&#10;d25yZXYueG1sTI/NTsMwEITvSLyDtUhcUGsnAgohTsWPENc2VIjjJt4mUeN1FLtt4OlxucBxdkaz&#10;3+TLyfbiQKPvHGtI5goEce1Mx42Gzfvr7A6ED8gGe8ek4Ys8LIvzsxwz4468pkMZGhFL2GeooQ1h&#10;yKT0dUsW/dwNxNHbutFiiHJspBnxGMttL1OlbqXFjuOHFgd6bqnelXurYXf12Sm7/X5av5myfrlp&#10;0mRVfWh9eTE9PoAINIW/MJzwIzoUkalyezZe9FFfqzRGNSzuQZz8JFELENXvQRa5/D+g+AE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8x2g83QAAAAgBAAAPAAAAAAAAAAAAAAAAABcE&#10;AABkcnMvZG93bnJldi54bWxQSwUGAAAAAAQABADzAAAAIQUAAAAA&#10;" strokecolor="#323e4f" strokeweight="1.25pt"/>
            </w:pict>
          </mc:Fallback>
        </mc:AlternateContent>
      </w:r>
    </w:p>
    <w:p w14:paraId="0748D675" w14:textId="0F4715C3" w:rsidR="009B4A07" w:rsidRDefault="009B4A07">
      <w:pPr>
        <w:adjustRightInd w:val="0"/>
        <w:snapToGrid w:val="0"/>
      </w:pPr>
    </w:p>
    <w:p w14:paraId="10580C31" w14:textId="77777777" w:rsidR="009B4A07" w:rsidRDefault="009B4A07">
      <w:pPr>
        <w:adjustRightInd w:val="0"/>
        <w:snapToGrid w:val="0"/>
      </w:pPr>
    </w:p>
    <w:p w14:paraId="1CD8646F" w14:textId="77777777" w:rsidR="009B4A07" w:rsidRDefault="009B4A07">
      <w:pPr>
        <w:adjustRightInd w:val="0"/>
        <w:snapToGrid w:val="0"/>
      </w:pPr>
    </w:p>
    <w:p w14:paraId="3491A561" w14:textId="77777777" w:rsidR="009B4A07" w:rsidRDefault="009B4A07">
      <w:pPr>
        <w:adjustRightInd w:val="0"/>
        <w:snapToGrid w:val="0"/>
      </w:pPr>
    </w:p>
    <w:p w14:paraId="528256C6" w14:textId="77777777" w:rsidR="009B4A07" w:rsidRDefault="009B4A07">
      <w:pPr>
        <w:adjustRightInd w:val="0"/>
        <w:snapToGrid w:val="0"/>
      </w:pPr>
    </w:p>
    <w:p w14:paraId="6D47D047" w14:textId="77777777" w:rsidR="009B4A07" w:rsidRDefault="009B4A07">
      <w:pPr>
        <w:adjustRightInd w:val="0"/>
        <w:snapToGrid w:val="0"/>
      </w:pPr>
    </w:p>
    <w:p w14:paraId="770E38A3" w14:textId="3B2B947F" w:rsidR="009B4A07" w:rsidRDefault="009B4A07">
      <w:pPr>
        <w:adjustRightInd w:val="0"/>
        <w:snapToGrid w:val="0"/>
      </w:pPr>
    </w:p>
    <w:p w14:paraId="779FC75D" w14:textId="3F84CE2B" w:rsidR="009B4A07" w:rsidRDefault="009B4A07">
      <w:pPr>
        <w:adjustRightInd w:val="0"/>
        <w:snapToGrid w:val="0"/>
      </w:pPr>
    </w:p>
    <w:p w14:paraId="47B02841" w14:textId="5151FB33" w:rsidR="009B4A07" w:rsidRDefault="009B4A07">
      <w:pPr>
        <w:adjustRightInd w:val="0"/>
        <w:snapToGrid w:val="0"/>
      </w:pPr>
    </w:p>
    <w:p w14:paraId="4C052DFD" w14:textId="16210734" w:rsidR="009B4A07" w:rsidRDefault="009B4A07">
      <w:pPr>
        <w:adjustRightInd w:val="0"/>
        <w:snapToGrid w:val="0"/>
      </w:pPr>
    </w:p>
    <w:p w14:paraId="7DC21DB8" w14:textId="1002B482" w:rsidR="009B4A07" w:rsidRDefault="009B4A07">
      <w:pPr>
        <w:adjustRightInd w:val="0"/>
        <w:snapToGrid w:val="0"/>
      </w:pPr>
    </w:p>
    <w:p w14:paraId="1AFB21BE" w14:textId="2BBC8B5D" w:rsidR="009B4A07" w:rsidRDefault="009B4A07">
      <w:pPr>
        <w:adjustRightInd w:val="0"/>
        <w:snapToGrid w:val="0"/>
      </w:pPr>
    </w:p>
    <w:p w14:paraId="2F4A4047" w14:textId="77777777" w:rsidR="009B4A07" w:rsidRDefault="009B4A07">
      <w:pPr>
        <w:adjustRightInd w:val="0"/>
        <w:snapToGrid w:val="0"/>
      </w:pPr>
    </w:p>
    <w:p w14:paraId="4E90BDDB" w14:textId="57ED411D" w:rsidR="009B4A07" w:rsidRDefault="009B4A07">
      <w:pPr>
        <w:adjustRightInd w:val="0"/>
        <w:snapToGrid w:val="0"/>
      </w:pPr>
    </w:p>
    <w:p w14:paraId="21D06123" w14:textId="2F81EE29" w:rsidR="009B4A07" w:rsidRDefault="009B4A07">
      <w:pPr>
        <w:adjustRightInd w:val="0"/>
        <w:snapToGrid w:val="0"/>
      </w:pPr>
    </w:p>
    <w:p w14:paraId="72AAB13C" w14:textId="7B204362" w:rsidR="001719E6" w:rsidRDefault="001719E6">
      <w:pPr>
        <w:adjustRightInd w:val="0"/>
        <w:snapToGrid w:val="0"/>
      </w:pPr>
    </w:p>
    <w:p w14:paraId="029FE514" w14:textId="0F34332E" w:rsidR="001719E6" w:rsidRDefault="001719E6">
      <w:pPr>
        <w:adjustRightInd w:val="0"/>
        <w:snapToGrid w:val="0"/>
      </w:pPr>
    </w:p>
    <w:p w14:paraId="522B48BE" w14:textId="1DF8DD26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BD1405" wp14:editId="7F71013B">
                <wp:simplePos x="0" y="0"/>
                <wp:positionH relativeFrom="column">
                  <wp:posOffset>795020</wp:posOffset>
                </wp:positionH>
                <wp:positionV relativeFrom="paragraph">
                  <wp:posOffset>135255</wp:posOffset>
                </wp:positionV>
                <wp:extent cx="1134745" cy="471805"/>
                <wp:effectExtent l="0" t="0" r="0" b="0"/>
                <wp:wrapNone/>
                <wp:docPr id="18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9ED3B4C" w14:textId="1B797A1B" w:rsidR="009B4A07" w:rsidRDefault="001719E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4BBD1405" id="文本框 561" o:spid="_x0000_s1032" type="#_x0000_t202" style="position:absolute;left:0;text-align:left;margin-left:62.6pt;margin-top:10.65pt;width:89.35pt;height:3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" filled="f" stroked="f" strokeweight="1.25pt">
                <v:textbox>
                  <w:txbxContent>
                    <w:p w14:paraId="59ED3B4C" w14:textId="1B797A1B" w:rsidR="009B4A07" w:rsidRDefault="001719E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192705F" w14:textId="4F2EE005" w:rsidR="009B4A07" w:rsidRDefault="00BC561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0E3E55" wp14:editId="2D492C78">
                <wp:simplePos x="0" y="0"/>
                <wp:positionH relativeFrom="column">
                  <wp:posOffset>462915</wp:posOffset>
                </wp:positionH>
                <wp:positionV relativeFrom="paragraph">
                  <wp:posOffset>67310</wp:posOffset>
                </wp:positionV>
                <wp:extent cx="323850" cy="323850"/>
                <wp:effectExtent l="0" t="0" r="0" b="0"/>
                <wp:wrapNone/>
                <wp:docPr id="17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01FAC706" id="Freeform 177" o:spid="_x0000_s1026" style="position:absolute;left:0;text-align:left;margin-left:36.45pt;margin-top:5.3pt;width:25.5pt;height:25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FOSjTt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</w:p>
    <w:p w14:paraId="49EDD410" w14:textId="719D67F6" w:rsidR="009B4A07" w:rsidRDefault="009B4A07">
      <w:pPr>
        <w:adjustRightInd w:val="0"/>
        <w:snapToGrid w:val="0"/>
      </w:pPr>
    </w:p>
    <w:p w14:paraId="43ED44B3" w14:textId="09C9C18E" w:rsidR="009B4A07" w:rsidRDefault="00D631C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656A0B1" wp14:editId="6B3BD121">
                <wp:simplePos x="0" y="0"/>
                <wp:positionH relativeFrom="column">
                  <wp:posOffset>182880</wp:posOffset>
                </wp:positionH>
                <wp:positionV relativeFrom="paragraph">
                  <wp:posOffset>114935</wp:posOffset>
                </wp:positionV>
                <wp:extent cx="6968490" cy="2217420"/>
                <wp:effectExtent l="0" t="0" r="0" b="3810"/>
                <wp:wrapNone/>
                <wp:docPr id="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221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301B744" w14:textId="7D24E530" w:rsidR="009B4A07" w:rsidRPr="001B24DC" w:rsidRDefault="00D631CE" w:rsidP="002534F6">
                            <w:pPr>
                              <w:ind w:firstLineChars="150" w:firstLine="315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中电鸿信信息科技有限公司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时间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2019.07-至今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 </w:t>
                            </w:r>
                            <w:r w:rsid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岗位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2"/>
                                <w:szCs w:val="22"/>
                              </w:rPr>
                              <w:t>：</w:t>
                            </w:r>
                            <w:r w:rsidRPr="00D631C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java开发工程师</w:t>
                            </w:r>
                          </w:p>
                          <w:p w14:paraId="7F62F3E5" w14:textId="2F79517B" w:rsidR="009B4A07" w:rsidRPr="00BC4ACA" w:rsidRDefault="009B4A07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6A0B1" id="文本框 94" o:spid="_x0000_s1033" type="#_x0000_t202" style="position:absolute;left:0;text-align:left;margin-left:14.4pt;margin-top:9.05pt;width:548.7pt;height:174.6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" filled="f" stroked="f">
                <v:textbox>
                  <w:txbxContent>
                    <w:p w14:paraId="0301B744" w14:textId="7D24E530" w:rsidR="009B4A07" w:rsidRPr="001B24DC" w:rsidRDefault="00D631CE" w:rsidP="002534F6">
                      <w:pPr>
                        <w:ind w:firstLineChars="150" w:firstLine="315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中电鸿信信息科技有限公司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时间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2019.07-至今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    </w:t>
                      </w:r>
                      <w:r w:rsidR="002534F6"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岗位</w:t>
                      </w:r>
                      <w:r w:rsidRPr="00D631CE">
                        <w:rPr>
                          <w:rFonts w:ascii="微软雅黑" w:eastAsia="微软雅黑" w:hAnsi="微软雅黑" w:hint="eastAsia"/>
                          <w:b/>
                          <w:bCs/>
                          <w:sz w:val="22"/>
                          <w:szCs w:val="22"/>
                        </w:rPr>
                        <w:t>：</w:t>
                      </w:r>
                      <w:r w:rsidRPr="00D631C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java开发工程师</w:t>
                      </w:r>
                    </w:p>
                    <w:p w14:paraId="7F62F3E5" w14:textId="2F79517B" w:rsidR="009B4A07" w:rsidRPr="00BC4ACA" w:rsidRDefault="009B4A07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32FC8C" wp14:editId="70D2E183">
                <wp:simplePos x="0" y="0"/>
                <wp:positionH relativeFrom="column">
                  <wp:posOffset>890270</wp:posOffset>
                </wp:positionH>
                <wp:positionV relativeFrom="paragraph">
                  <wp:posOffset>70485</wp:posOffset>
                </wp:positionV>
                <wp:extent cx="6162675" cy="0"/>
                <wp:effectExtent l="0" t="0" r="0" b="0"/>
                <wp:wrapNone/>
                <wp:docPr id="19" name="自选图形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768D3" id="自选图形 562" o:spid="_x0000_s1026" type="#_x0000_t32" style="position:absolute;left:0;text-align:left;margin-left:70.1pt;margin-top:5.55pt;width:485.25pt;height:0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ACvShH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x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ACvShH3QAAAAoBAAAPAAAAAAAAAAAAAAAAABcE&#10;AABkcnMvZG93bnJldi54bWxQSwUGAAAAAAQABADzAAAAIQUAAAAA&#10;" strokecolor="#323e4f" strokeweight="1.25pt"/>
            </w:pict>
          </mc:Fallback>
        </mc:AlternateContent>
      </w:r>
    </w:p>
    <w:p w14:paraId="00716D89" w14:textId="4EA4D3EB" w:rsidR="009B4A07" w:rsidRDefault="009B4A07">
      <w:pPr>
        <w:adjustRightInd w:val="0"/>
        <w:snapToGrid w:val="0"/>
      </w:pPr>
    </w:p>
    <w:p w14:paraId="1A83C078" w14:textId="19D92406" w:rsidR="009B4A07" w:rsidRDefault="009B4A07">
      <w:pPr>
        <w:adjustRightInd w:val="0"/>
        <w:snapToGrid w:val="0"/>
      </w:pPr>
    </w:p>
    <w:p w14:paraId="4B7B68B4" w14:textId="509D7D7D" w:rsidR="009B4A07" w:rsidRDefault="009B4A07">
      <w:pPr>
        <w:adjustRightInd w:val="0"/>
        <w:snapToGrid w:val="0"/>
      </w:pPr>
    </w:p>
    <w:p w14:paraId="586C8DB4" w14:textId="4E70482C" w:rsidR="009B4A07" w:rsidRDefault="007113DE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99719" wp14:editId="6522489D">
                <wp:simplePos x="0" y="0"/>
                <wp:positionH relativeFrom="column">
                  <wp:posOffset>431800</wp:posOffset>
                </wp:positionH>
                <wp:positionV relativeFrom="paragraph">
                  <wp:posOffset>155575</wp:posOffset>
                </wp:positionV>
                <wp:extent cx="3365500" cy="2044700"/>
                <wp:effectExtent l="0" t="0" r="0" b="0"/>
                <wp:wrapNone/>
                <wp:docPr id="2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0" cy="204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452EB588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工作职责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1E615C7" w14:textId="60B5320D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与QA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对接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对公司内部使用系统进行</w:t>
                            </w:r>
                            <w:r w:rsidR="00E34FF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相关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开发维护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，对员工进行各维度考核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14:paraId="168F5406" w14:textId="059898B2" w:rsidR="001B24DC" w:rsidRDefault="007113DE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  <w:t>收集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项目组反馈的线上项目问题，针对各类问题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进行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对应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新技术研究、新组件开发；</w:t>
                            </w:r>
                          </w:p>
                          <w:p w14:paraId="0CE4F031" w14:textId="42ECEE2D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5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对各项目组进行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人力及</w:t>
                            </w: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技术支撑</w:t>
                            </w:r>
                            <w:r w:rsidR="007113DE"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；</w:t>
                            </w:r>
                          </w:p>
                          <w:p w14:paraId="45DF338F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99719" id="_x0000_s1034" type="#_x0000_t202" style="position:absolute;left:0;text-align:left;margin-left:34pt;margin-top:12.25pt;width:265pt;height:1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" filled="f" stroked="f">
                <v:textbox>
                  <w:txbxContent>
                    <w:p w14:paraId="452EB588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工作职责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：</w:t>
                      </w:r>
                    </w:p>
                    <w:p w14:paraId="41E615C7" w14:textId="60B5320D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与QA</w:t>
                      </w: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对接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对公司内部使用系统进行</w:t>
                      </w:r>
                      <w:r w:rsidR="00E34FF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相关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开发维护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，对员工进行各维度考核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；</w:t>
                      </w:r>
                    </w:p>
                    <w:p w14:paraId="168F5406" w14:textId="059898B2" w:rsidR="001B24DC" w:rsidRDefault="007113DE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  <w:t>收集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项目组反馈的线上项目问题，针对各类问题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进行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对应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新技术研究、新组件开发；</w:t>
                      </w:r>
                    </w:p>
                    <w:p w14:paraId="0CE4F031" w14:textId="42ECEE2D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5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对各项目组进行</w:t>
                      </w:r>
                      <w:r w:rsidR="007113DE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人力及</w:t>
                      </w: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技术支撑</w:t>
                      </w:r>
                      <w:r w:rsidR="007113DE"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>；</w:t>
                      </w:r>
                    </w:p>
                    <w:p w14:paraId="45DF338F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851F7C" w14:textId="448D94CE" w:rsidR="009B4A07" w:rsidRDefault="00692FF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013E4B" wp14:editId="6F4889C5">
                <wp:simplePos x="0" y="0"/>
                <wp:positionH relativeFrom="column">
                  <wp:posOffset>3937000</wp:posOffset>
                </wp:positionH>
                <wp:positionV relativeFrom="paragraph">
                  <wp:posOffset>20955</wp:posOffset>
                </wp:positionV>
                <wp:extent cx="3308350" cy="2063750"/>
                <wp:effectExtent l="0" t="0" r="0" b="0"/>
                <wp:wrapNone/>
                <wp:docPr id="2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8350" cy="2063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269C3206" w14:textId="77777777" w:rsidR="001B24DC" w:rsidRPr="002534F6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1"/>
                                <w:szCs w:val="21"/>
                              </w:rPr>
                              <w:t>工作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1"/>
                                <w:szCs w:val="21"/>
                              </w:rPr>
                              <w:t>业绩：</w:t>
                            </w:r>
                          </w:p>
                          <w:p w14:paraId="648D67DD" w14:textId="77777777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申报过多个组件均通过公司审核并得到实际应用；</w:t>
                            </w:r>
                          </w:p>
                          <w:p w14:paraId="00B9F6C2" w14:textId="46C8A53B" w:rsidR="001B24DC" w:rsidRDefault="00E050EE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在多个项目</w:t>
                            </w:r>
                            <w:r w:rsidR="009747EF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中提供相应技术及人力支持，</w:t>
                            </w:r>
                            <w:r w:rsidR="001B24DC"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并得到良好反馈；</w:t>
                            </w:r>
                          </w:p>
                          <w:p w14:paraId="375D4BA1" w14:textId="3AA5ABBB" w:rsidR="001B24DC" w:rsidRPr="001B24DC" w:rsidRDefault="001B24DC" w:rsidP="002534F6">
                            <w:pPr>
                              <w:pStyle w:val="a9"/>
                              <w:numPr>
                                <w:ilvl w:val="0"/>
                                <w:numId w:val="6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auto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  <w:r w:rsidRPr="001B24DC">
                              <w:rPr>
                                <w:rFonts w:ascii="微软雅黑" w:eastAsia="微软雅黑" w:hAnsi="微软雅黑" w:hint="eastAsia"/>
                                <w:sz w:val="22"/>
                                <w:szCs w:val="22"/>
                              </w:rPr>
                              <w:t>多次为线上项目解决客户反馈bug</w:t>
                            </w:r>
                          </w:p>
                          <w:p w14:paraId="112B3AD4" w14:textId="77777777" w:rsidR="001B24DC" w:rsidRDefault="001B24DC" w:rsidP="001B24DC">
                            <w:pPr>
                              <w:pStyle w:val="a9"/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3E4B" id="_x0000_s1035" type="#_x0000_t202" style="position:absolute;left:0;text-align:left;margin-left:310pt;margin-top:1.65pt;width:260.5pt;height:162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" filled="f" stroked="f">
                <v:textbox>
                  <w:txbxContent>
                    <w:p w14:paraId="269C3206" w14:textId="77777777" w:rsidR="001B24DC" w:rsidRPr="002534F6" w:rsidRDefault="001B24DC" w:rsidP="001B24DC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 w:val="21"/>
                          <w:szCs w:val="21"/>
                        </w:rPr>
                        <w:t>工作</w:t>
                      </w: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 w:val="21"/>
                          <w:szCs w:val="21"/>
                        </w:rPr>
                        <w:t>业绩：</w:t>
                      </w:r>
                    </w:p>
                    <w:p w14:paraId="648D67DD" w14:textId="77777777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申报过多个组件均通过公司审核并得到实际应用；</w:t>
                      </w:r>
                    </w:p>
                    <w:p w14:paraId="00B9F6C2" w14:textId="46C8A53B" w:rsidR="001B24DC" w:rsidRDefault="00E050EE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在多个项目</w:t>
                      </w:r>
                      <w:r w:rsidR="009747EF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中提供相应技术及人力支持，</w:t>
                      </w:r>
                      <w:r w:rsidR="001B24DC"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并得到良好反馈；</w:t>
                      </w:r>
                    </w:p>
                    <w:p w14:paraId="375D4BA1" w14:textId="3AA5ABBB" w:rsidR="001B24DC" w:rsidRPr="001B24DC" w:rsidRDefault="001B24DC" w:rsidP="002534F6">
                      <w:pPr>
                        <w:pStyle w:val="a9"/>
                        <w:numPr>
                          <w:ilvl w:val="0"/>
                          <w:numId w:val="6"/>
                        </w:numPr>
                        <w:adjustRightInd w:val="0"/>
                        <w:snapToGrid w:val="0"/>
                        <w:spacing w:before="0" w:beforeAutospacing="0" w:after="0" w:afterAutospacing="0" w:line="360" w:lineRule="auto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  <w:r w:rsidRPr="001B24DC">
                        <w:rPr>
                          <w:rFonts w:ascii="微软雅黑" w:eastAsia="微软雅黑" w:hAnsi="微软雅黑" w:hint="eastAsia"/>
                          <w:sz w:val="22"/>
                          <w:szCs w:val="22"/>
                        </w:rPr>
                        <w:t>多次为线上项目解决客户反馈bug</w:t>
                      </w:r>
                    </w:p>
                    <w:p w14:paraId="112B3AD4" w14:textId="77777777" w:rsidR="001B24DC" w:rsidRDefault="001B24DC" w:rsidP="001B24DC">
                      <w:pPr>
                        <w:pStyle w:val="a9"/>
                        <w:adjustRightInd w:val="0"/>
                        <w:snapToGrid w:val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915C3DF" w14:textId="7332BDC9" w:rsidR="009B4A07" w:rsidRDefault="009B4A07">
      <w:pPr>
        <w:adjustRightInd w:val="0"/>
        <w:snapToGrid w:val="0"/>
      </w:pPr>
    </w:p>
    <w:p w14:paraId="1246C696" w14:textId="1A147E7F" w:rsidR="009B4A07" w:rsidRDefault="009B4A07">
      <w:pPr>
        <w:adjustRightInd w:val="0"/>
        <w:snapToGrid w:val="0"/>
      </w:pPr>
    </w:p>
    <w:p w14:paraId="403D11C7" w14:textId="3A490D79" w:rsidR="009B4A07" w:rsidRDefault="009B4A07">
      <w:pPr>
        <w:adjustRightInd w:val="0"/>
        <w:snapToGrid w:val="0"/>
      </w:pPr>
    </w:p>
    <w:p w14:paraId="01DFDC5C" w14:textId="05B6D636" w:rsidR="009B4A07" w:rsidRDefault="009B4A07">
      <w:pPr>
        <w:adjustRightInd w:val="0"/>
        <w:snapToGrid w:val="0"/>
      </w:pPr>
    </w:p>
    <w:p w14:paraId="04155977" w14:textId="38001A36" w:rsidR="009B4A07" w:rsidRDefault="009B4A07">
      <w:pPr>
        <w:adjustRightInd w:val="0"/>
        <w:snapToGrid w:val="0"/>
      </w:pPr>
    </w:p>
    <w:p w14:paraId="4215EBDF" w14:textId="1571E8DA" w:rsidR="009B4A07" w:rsidRDefault="009B4A07">
      <w:pPr>
        <w:adjustRightInd w:val="0"/>
        <w:snapToGrid w:val="0"/>
      </w:pPr>
    </w:p>
    <w:p w14:paraId="5E0698FA" w14:textId="3D09F97C" w:rsidR="009B4A07" w:rsidRDefault="009B4A07">
      <w:pPr>
        <w:adjustRightInd w:val="0"/>
        <w:snapToGrid w:val="0"/>
      </w:pPr>
    </w:p>
    <w:p w14:paraId="3E278A9C" w14:textId="323A0ABB" w:rsidR="009B4A07" w:rsidRDefault="009B4A07">
      <w:pPr>
        <w:adjustRightInd w:val="0"/>
        <w:snapToGrid w:val="0"/>
      </w:pPr>
    </w:p>
    <w:p w14:paraId="788EA9D9" w14:textId="77777777" w:rsidR="00BC4ACA" w:rsidRDefault="00BC4ACA" w:rsidP="00BC4ACA"/>
    <w:p w14:paraId="217252FF" w14:textId="641C9CBF" w:rsidR="002534F6" w:rsidRDefault="002534F6" w:rsidP="00BC4ACA"/>
    <w:p w14:paraId="38B637E2" w14:textId="6814952C" w:rsidR="002534F6" w:rsidRDefault="002534F6" w:rsidP="00BC4ACA"/>
    <w:p w14:paraId="78ABA195" w14:textId="77777777" w:rsidR="007113DE" w:rsidRDefault="007113DE" w:rsidP="00BC4ACA"/>
    <w:p w14:paraId="50758EB3" w14:textId="39E6BE3A" w:rsidR="002534F6" w:rsidRDefault="00311DEB" w:rsidP="002534F6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E1F6021" wp14:editId="7024DBDF">
                <wp:simplePos x="0" y="0"/>
                <wp:positionH relativeFrom="column">
                  <wp:posOffset>462915</wp:posOffset>
                </wp:positionH>
                <wp:positionV relativeFrom="paragraph">
                  <wp:posOffset>89535</wp:posOffset>
                </wp:positionV>
                <wp:extent cx="323850" cy="323850"/>
                <wp:effectExtent l="0" t="0" r="0" b="0"/>
                <wp:wrapNone/>
                <wp:docPr id="2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3A1371B7" id="Freeform 177" o:spid="_x0000_s1026" style="position:absolute;left:0;text-align:left;margin-left:36.45pt;margin-top:7.05pt;width:25.5pt;height:2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46AD7F" wp14:editId="5113E2E9">
                <wp:simplePos x="0" y="0"/>
                <wp:positionH relativeFrom="column">
                  <wp:posOffset>795020</wp:posOffset>
                </wp:positionH>
                <wp:positionV relativeFrom="paragraph">
                  <wp:posOffset>34290</wp:posOffset>
                </wp:positionV>
                <wp:extent cx="1120140" cy="471805"/>
                <wp:effectExtent l="0" t="0" r="0" b="0"/>
                <wp:wrapNone/>
                <wp:docPr id="24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7A888039" w14:textId="33745786" w:rsidR="009B4A07" w:rsidRDefault="001B24DC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46AD7F" id="文本框 569" o:spid="_x0000_s1036" type="#_x0000_t202" style="position:absolute;left:0;text-align:left;margin-left:62.6pt;margin-top:2.7pt;width:88.2pt;height:37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" filled="f" stroked="f" strokeweight="1.25pt">
                <v:textbox>
                  <w:txbxContent>
                    <w:p w14:paraId="7A888039" w14:textId="33745786" w:rsidR="009B4A07" w:rsidRDefault="001B24DC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7BB4AA40" w14:textId="77777777" w:rsidR="002534F6" w:rsidRDefault="002534F6">
      <w:pPr>
        <w:jc w:val="left"/>
      </w:pPr>
    </w:p>
    <w:p w14:paraId="043F9D0F" w14:textId="61B8554E" w:rsidR="00BC4ACA" w:rsidRDefault="00BC4ACA" w:rsidP="00BC4ACA">
      <w:pPr>
        <w:tabs>
          <w:tab w:val="left" w:pos="25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BE4418" wp14:editId="02F4E9E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30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86F9E" id="自选图形 570" o:spid="_x0000_s1026" type="#_x0000_t32" style="position:absolute;left:0;text-align:left;margin-left:70.1pt;margin-top:5.05pt;width:485.25pt;height: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p w14:paraId="1A1D257A" w14:textId="0CD18A25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17052F" wp14:editId="08BCF911">
                <wp:simplePos x="0" y="0"/>
                <wp:positionH relativeFrom="column">
                  <wp:posOffset>415502</wp:posOffset>
                </wp:positionH>
                <wp:positionV relativeFrom="paragraph">
                  <wp:posOffset>14605</wp:posOffset>
                </wp:positionV>
                <wp:extent cx="7244715" cy="619125"/>
                <wp:effectExtent l="0" t="0" r="0" b="0"/>
                <wp:wrapNone/>
                <wp:docPr id="2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4715" cy="619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375E9A" w14:textId="773566DE" w:rsidR="00BC4ACA" w:rsidRPr="002534F6" w:rsidRDefault="00BC4ACA" w:rsidP="00980526">
                            <w:pPr>
                              <w:ind w:firstLineChars="50" w:firstLine="105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统一</w:t>
                            </w:r>
                            <w:r w:rsidR="002534F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用户认证</w:t>
                            </w:r>
                            <w:r w:rsidRPr="008D411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F857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8575C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Spring+SpringMvc+Hibernate+Layui</w:t>
                            </w:r>
                          </w:p>
                          <w:p w14:paraId="1996305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1CA46D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80B6A09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8EFB84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052F" id="_x0000_s1037" type="#_x0000_t202" style="position:absolute;margin-left:32.7pt;margin-top:1.15pt;width:570.45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" filled="f" stroked="f">
                <v:textbox>
                  <w:txbxContent>
                    <w:p w14:paraId="3D375E9A" w14:textId="773566DE" w:rsidR="00BC4ACA" w:rsidRPr="002534F6" w:rsidRDefault="00BC4ACA" w:rsidP="00980526">
                      <w:pPr>
                        <w:ind w:firstLineChars="50" w:firstLine="105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统一</w:t>
                      </w:r>
                      <w:r w:rsidR="002534F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用户认证</w:t>
                      </w:r>
                      <w:r w:rsidRPr="008D411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F857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</w:t>
                      </w:r>
                      <w:r w:rsidR="00F8575C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Spring+SpringMvc+Hibernate+Layui</w:t>
                      </w:r>
                    </w:p>
                    <w:p w14:paraId="1996305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1CA46D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80B6A09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8EFB84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D6204D" w14:textId="0FB423E4" w:rsidR="00BC4ACA" w:rsidRDefault="00BC4ACA">
      <w:pPr>
        <w:jc w:val="left"/>
      </w:pPr>
    </w:p>
    <w:p w14:paraId="49870BA6" w14:textId="6DC17B04" w:rsidR="00BC4ACA" w:rsidRDefault="00BC4ACA">
      <w:pPr>
        <w:jc w:val="left"/>
      </w:pPr>
    </w:p>
    <w:p w14:paraId="4F683E9D" w14:textId="77777777" w:rsidR="00980526" w:rsidRDefault="00980526">
      <w:pPr>
        <w:jc w:val="left"/>
      </w:pPr>
    </w:p>
    <w:p w14:paraId="70BC5498" w14:textId="77777777" w:rsidR="00980526" w:rsidRDefault="00980526">
      <w:pPr>
        <w:jc w:val="left"/>
      </w:pPr>
    </w:p>
    <w:p w14:paraId="7CD96A66" w14:textId="77777777" w:rsidR="00980526" w:rsidRDefault="00980526">
      <w:pPr>
        <w:jc w:val="left"/>
      </w:pPr>
    </w:p>
    <w:p w14:paraId="35D4233E" w14:textId="3A8E74C9" w:rsidR="00BC4ACA" w:rsidRDefault="0098052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34BA3D" wp14:editId="145620D0">
                <wp:simplePos x="0" y="0"/>
                <wp:positionH relativeFrom="column">
                  <wp:posOffset>450850</wp:posOffset>
                </wp:positionH>
                <wp:positionV relativeFrom="paragraph">
                  <wp:posOffset>49530</wp:posOffset>
                </wp:positionV>
                <wp:extent cx="6968490" cy="8337550"/>
                <wp:effectExtent l="0" t="0" r="0" b="6350"/>
                <wp:wrapNone/>
                <wp:docPr id="3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833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0EB202A4" w14:textId="4DD80D68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      </w:r>
                            <w:r w:rsidRPr="002534F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通过它来整合企业内部资源，提高资源访问安全性，实现用户的统一集中管理，实现各个系统之间的跳转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。</w:t>
                            </w:r>
                          </w:p>
                          <w:p w14:paraId="1A29A04F" w14:textId="7777777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7ED827EE" w14:textId="55EAC6CE" w:rsidR="002534F6" w:rsidRPr="00980526" w:rsidRDefault="00F44232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单点登录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提供cas、jwt、oauth2.0和数字签名四种方式实现多平台跳转</w:t>
                            </w:r>
                            <w:r w:rsidR="003D4F9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，按各系统配置可自行选择</w:t>
                            </w:r>
                          </w:p>
                          <w:p w14:paraId="4580C089" w14:textId="2D47DF4D" w:rsidR="002534F6" w:rsidRPr="00980526" w:rsidRDefault="006E029F" w:rsidP="00980526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数据库版本控制，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需要多地多套部署，</w:t>
                            </w:r>
                            <w:r w:rsidR="002534F6"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引入flyway作为数据库管理中间件，对数据库做版本控制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，保证数据库的一致性</w:t>
                            </w:r>
                          </w:p>
                          <w:p w14:paraId="28554800" w14:textId="35A459A4" w:rsidR="00F1726E" w:rsidRDefault="002534F6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用户下发与归并</w:t>
                            </w:r>
                            <w:r w:rsidR="006E029F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功能开发</w:t>
                            </w: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，</w:t>
                            </w:r>
                            <w:r w:rsidR="005D288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考虑</w:t>
                            </w:r>
                            <w:r w:rsidR="00CD6E3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到</w:t>
                            </w:r>
                            <w:r w:rsidR="000A3360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使用过程中用户量会不断增加，引入</w:t>
                            </w:r>
                            <w:r w:rsidRPr="0098052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redis作为缓存中间件，减缓数据库压力</w:t>
                            </w:r>
                          </w:p>
                          <w:p w14:paraId="74D170C3" w14:textId="77777777" w:rsidR="00EB4D59" w:rsidRPr="00EB4D59" w:rsidRDefault="00EB4D59" w:rsidP="00EB4D59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1052C5B4" w14:textId="3B7E6155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项目名称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系统健康预警平台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SpringBoot+MyBatis+AdminLTE</w:t>
                            </w:r>
                          </w:p>
                          <w:p w14:paraId="223E8F24" w14:textId="73C584FC" w:rsidR="004F0C9C" w:rsidRPr="002534F6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szCs w:val="21"/>
                              </w:rPr>
                              <w:t>项目描述：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基于多个项目中反馈的问题，计划提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供一整套可行的方案，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开发轻量级系统健康预警平台，</w:t>
                            </w:r>
                            <w:r w:rsidR="007319B5" w:rsidRP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在需要对系统进行健康监测和问题定位时可快速获取相关内容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  <w:r w:rsidR="0001158F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使用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server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和</w:t>
                            </w:r>
                            <w:r w:rsidR="00F1726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F1726E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模式</w:t>
                            </w:r>
                            <w:r w:rsidR="007319B5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不需要复杂配置</w:t>
                            </w:r>
                            <w:r w:rsidR="00EE66FE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，无侵入式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直接部署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agent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，即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可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自动发现Tomcat、MySQL、Nginx</w:t>
                            </w:r>
                            <w:r w:rsidR="003D41E3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等</w:t>
                            </w:r>
                            <w:r w:rsidR="003D41E3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中间件，并获取相关中间件的实时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信息反馈给server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，server</w:t>
                            </w:r>
                            <w:r w:rsidR="007E1E41">
                              <w:rPr>
                                <w:rFonts w:ascii="微软雅黑" w:eastAsia="微软雅黑" w:hAnsi="微软雅黑"/>
                                <w:color w:val="000000"/>
                                <w:sz w:val="22"/>
                              </w:rPr>
                              <w:t>端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进行相关分析展示</w:t>
                            </w:r>
                            <w:r w:rsidR="001D38E0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预警</w:t>
                            </w:r>
                            <w:r w:rsidR="007E1E41">
                              <w:rPr>
                                <w:rFonts w:ascii="微软雅黑" w:eastAsia="微软雅黑" w:hAnsi="微软雅黑" w:hint="eastAsia"/>
                                <w:color w:val="000000"/>
                                <w:sz w:val="22"/>
                              </w:rPr>
                              <w:t>。</w:t>
                            </w:r>
                          </w:p>
                          <w:p w14:paraId="55060B8E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/>
                                <w:b/>
                                <w:bCs/>
                                <w:szCs w:val="21"/>
                              </w:rPr>
                              <w:t>项目职责：</w:t>
                            </w:r>
                          </w:p>
                          <w:p w14:paraId="63F61842" w14:textId="11B0DDB8" w:rsidR="004F0C9C" w:rsidRPr="00980526" w:rsidRDefault="00EE66FE" w:rsidP="004F0C9C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agent开发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及日志分析，基于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Nginx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本身的status模块获取实时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信息，并使用H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2</w:t>
                            </w:r>
                            <w:r w:rsidR="00043548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内存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数据库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进行Nginx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访问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日志的相关分析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，提高响应速度</w:t>
                            </w:r>
                          </w:p>
                          <w:p w14:paraId="14A995CB" w14:textId="5D50B7B3" w:rsidR="008662DE" w:rsidRPr="008662DE" w:rsidRDefault="00EE66FE" w:rsidP="008662DE">
                            <w:pPr>
                              <w:pStyle w:val="aa"/>
                              <w:numPr>
                                <w:ilvl w:val="0"/>
                                <w:numId w:val="9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980526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</w:t>
                            </w:r>
                            <w:r w:rsidR="0066115D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 xml:space="preserve"> agnet</w:t>
                            </w:r>
                            <w:r w:rsidR="0066115D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，基于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阿里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开源项目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Arthas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获取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指定</w:t>
                            </w:r>
                            <w:r w:rsidR="008662DE">
                              <w:rPr>
                                <w:rFonts w:ascii="微软雅黑" w:eastAsia="微软雅黑" w:hAnsi="微软雅黑"/>
                                <w:sz w:val="22"/>
                              </w:rPr>
                              <w:t>JVM信息</w:t>
                            </w:r>
                            <w:r w:rsidR="008662DE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并进行统计上</w:t>
                            </w:r>
                            <w:r w:rsidR="0004354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报分析</w:t>
                            </w:r>
                            <w:r w:rsidR="002A3668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，做到易部署且对项目无侵入式</w:t>
                            </w:r>
                          </w:p>
                          <w:p w14:paraId="514DD352" w14:textId="77777777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57FE61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31160CF" w14:textId="360A528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7604A6D" w14:textId="5509134B" w:rsid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5836104B" w14:textId="77777777" w:rsidR="004F0C9C" w:rsidRPr="004F0C9C" w:rsidRDefault="004F0C9C" w:rsidP="004F0C9C">
                            <w:pPr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</w:p>
                          <w:p w14:paraId="2BBCA379" w14:textId="77777777" w:rsidR="002534F6" w:rsidRP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5E1C03AD" w14:textId="77777777" w:rsidR="002534F6" w:rsidRPr="00BC4ACA" w:rsidRDefault="002534F6" w:rsidP="002534F6">
                            <w:pPr>
                              <w:ind w:firstLineChars="350" w:firstLine="840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3C5E33B" w14:textId="77777777" w:rsidR="002534F6" w:rsidRPr="00BC4ACA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9AB310B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78527F9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A5B3F0C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398E5CB1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2586C805" w14:textId="77777777" w:rsidR="002534F6" w:rsidRDefault="002534F6" w:rsidP="002534F6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6E5721B" w14:textId="77777777" w:rsidR="00BC4ACA" w:rsidRPr="002534F6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B577AA8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46095AD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6FEDF152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64FB820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0B57554E" w14:textId="77777777" w:rsidR="00BC4ACA" w:rsidRDefault="00BC4ACA" w:rsidP="00BC4ACA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BA3D" id="_x0000_s1038" type="#_x0000_t202" style="position:absolute;margin-left:35.5pt;margin-top:3.9pt;width:548.7pt;height:65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" filled="f" stroked="f">
                <v:textbox>
                  <w:txbxContent>
                    <w:p w14:paraId="0EB202A4" w14:textId="4DD80D68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Pr="002534F6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基于多个项目提取通用的统一登陆平台组件，通过较多的配置项实现复用，减少重复开发；提供多种方式支持平台跳转及用户同步；同时引入服务注册中心与配置中心，协调各平台之间的服务调用与基础配置。</w:t>
                      </w:r>
                      <w:r w:rsidRPr="002534F6">
                        <w:rPr>
                          <w:rFonts w:ascii="微软雅黑" w:eastAsia="微软雅黑" w:hAnsi="微软雅黑"/>
                          <w:sz w:val="22"/>
                        </w:rPr>
                        <w:t>通过它来整合企业内部资源，提高资源访问安全性，实现用户的统一集中管理，实现各个系统之间的跳转</w:t>
                      </w:r>
                      <w:r w:rsidR="007E1E41">
                        <w:rPr>
                          <w:rFonts w:ascii="微软雅黑" w:eastAsia="微软雅黑" w:hAnsi="微软雅黑" w:hint="eastAsia"/>
                          <w:sz w:val="22"/>
                        </w:rPr>
                        <w:t>。</w:t>
                      </w:r>
                    </w:p>
                    <w:p w14:paraId="1A29A04F" w14:textId="7777777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7ED827EE" w14:textId="55EAC6CE" w:rsidR="002534F6" w:rsidRPr="00980526" w:rsidRDefault="00F44232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单点登录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提供cas、jwt、oauth2.0和数字签名四种方式实现多平台跳转</w:t>
                      </w:r>
                      <w:r w:rsidR="003D4F94">
                        <w:rPr>
                          <w:rFonts w:ascii="微软雅黑" w:eastAsia="微软雅黑" w:hAnsi="微软雅黑" w:hint="eastAsia"/>
                          <w:sz w:val="22"/>
                        </w:rPr>
                        <w:t>，按各系统配置可自行选择</w:t>
                      </w:r>
                    </w:p>
                    <w:p w14:paraId="4580C089" w14:textId="2D47DF4D" w:rsidR="002534F6" w:rsidRPr="00980526" w:rsidRDefault="006E029F" w:rsidP="00980526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数据库版本控制，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考虑到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需要多地多套部署，</w:t>
                      </w:r>
                      <w:r w:rsidR="002534F6" w:rsidRPr="00980526">
                        <w:rPr>
                          <w:rFonts w:ascii="微软雅黑" w:eastAsia="微软雅黑" w:hAnsi="微软雅黑"/>
                          <w:sz w:val="22"/>
                        </w:rPr>
                        <w:t>引入flyway作为数据库管理中间件，对数据库做版本控制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，保证数据库的一致性</w:t>
                      </w:r>
                    </w:p>
                    <w:p w14:paraId="28554800" w14:textId="35A459A4" w:rsidR="00F1726E" w:rsidRDefault="002534F6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用户下发与归并</w:t>
                      </w:r>
                      <w:r w:rsidR="006E029F">
                        <w:rPr>
                          <w:rFonts w:ascii="微软雅黑" w:eastAsia="微软雅黑" w:hAnsi="微软雅黑" w:hint="eastAsia"/>
                          <w:sz w:val="22"/>
                        </w:rPr>
                        <w:t>功能开发</w:t>
                      </w: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>，</w:t>
                      </w:r>
                      <w:r w:rsidR="005D288D">
                        <w:rPr>
                          <w:rFonts w:ascii="微软雅黑" w:eastAsia="微软雅黑" w:hAnsi="微软雅黑" w:hint="eastAsia"/>
                          <w:sz w:val="22"/>
                        </w:rPr>
                        <w:t>考虑</w:t>
                      </w:r>
                      <w:r w:rsidR="00CD6E38">
                        <w:rPr>
                          <w:rFonts w:ascii="微软雅黑" w:eastAsia="微软雅黑" w:hAnsi="微软雅黑" w:hint="eastAsia"/>
                          <w:sz w:val="22"/>
                        </w:rPr>
                        <w:t>到</w:t>
                      </w:r>
                      <w:r w:rsidR="000A3360">
                        <w:rPr>
                          <w:rFonts w:ascii="微软雅黑" w:eastAsia="微软雅黑" w:hAnsi="微软雅黑" w:hint="eastAsia"/>
                          <w:sz w:val="22"/>
                        </w:rPr>
                        <w:t>使用过程中用户量会不断增加，引入</w:t>
                      </w:r>
                      <w:r w:rsidRPr="00980526">
                        <w:rPr>
                          <w:rFonts w:ascii="微软雅黑" w:eastAsia="微软雅黑" w:hAnsi="微软雅黑" w:hint="eastAsia"/>
                          <w:sz w:val="22"/>
                        </w:rPr>
                        <w:t>redis作为缓存中间件，减缓数据库压力</w:t>
                      </w:r>
                    </w:p>
                    <w:p w14:paraId="74D170C3" w14:textId="77777777" w:rsidR="00EB4D59" w:rsidRPr="00EB4D59" w:rsidRDefault="00EB4D59" w:rsidP="00EB4D59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1052C5B4" w14:textId="3B7E6155" w:rsidR="004F0C9C" w:rsidRDefault="004F0C9C" w:rsidP="004F0C9C">
                      <w:pP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项目名称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sz w:val="24"/>
                          <w:szCs w:val="24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系统健康预警平台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SpringBoot+MyBatis+AdminLTE</w:t>
                      </w:r>
                    </w:p>
                    <w:p w14:paraId="223E8F24" w14:textId="73C584FC" w:rsidR="004F0C9C" w:rsidRPr="002534F6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b/>
                          <w:bCs/>
                          <w:szCs w:val="21"/>
                        </w:rPr>
                        <w:t>项目描述：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基于多个项目中反馈的问题，计划提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供一整套可行的方案，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开发轻量级系统健康预警平台，</w:t>
                      </w:r>
                      <w:r w:rsidR="007319B5" w:rsidRP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在需要对系统进行健康监测和问题定位时可快速获取相关内容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  <w:r w:rsidR="0001158F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使用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server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和</w:t>
                      </w:r>
                      <w:r w:rsidR="00F1726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F1726E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模式</w:t>
                      </w:r>
                      <w:r w:rsidR="007319B5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不需要复杂配置</w:t>
                      </w:r>
                      <w:r w:rsidR="00EE66FE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，无侵入式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直接部署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agent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，即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可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自动发现Tomcat、MySQL、Nginx</w:t>
                      </w:r>
                      <w:r w:rsidR="003D41E3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等</w:t>
                      </w:r>
                      <w:r w:rsidR="003D41E3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中间件，并获取相关中间件的实时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信息反馈给server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，server</w:t>
                      </w:r>
                      <w:r w:rsidR="007E1E41">
                        <w:rPr>
                          <w:rFonts w:ascii="微软雅黑" w:eastAsia="微软雅黑" w:hAnsi="微软雅黑"/>
                          <w:color w:val="000000"/>
                          <w:sz w:val="22"/>
                        </w:rPr>
                        <w:t>端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进行相关分析展示</w:t>
                      </w:r>
                      <w:r w:rsidR="001D38E0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预警</w:t>
                      </w:r>
                      <w:r w:rsidR="007E1E41">
                        <w:rPr>
                          <w:rFonts w:ascii="微软雅黑" w:eastAsia="微软雅黑" w:hAnsi="微软雅黑" w:hint="eastAsia"/>
                          <w:color w:val="000000"/>
                          <w:sz w:val="22"/>
                        </w:rPr>
                        <w:t>。</w:t>
                      </w:r>
                    </w:p>
                    <w:p w14:paraId="55060B8E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</w:pPr>
                      <w:r w:rsidRPr="002534F6">
                        <w:rPr>
                          <w:rFonts w:ascii="微软雅黑" w:eastAsia="微软雅黑" w:hAnsi="微软雅黑"/>
                          <w:b/>
                          <w:bCs/>
                          <w:szCs w:val="21"/>
                        </w:rPr>
                        <w:t>项目职责：</w:t>
                      </w:r>
                    </w:p>
                    <w:p w14:paraId="63F61842" w14:textId="11B0DDB8" w:rsidR="004F0C9C" w:rsidRPr="00980526" w:rsidRDefault="00EE66FE" w:rsidP="004F0C9C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 xml:space="preserve"> agent开发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及日志分析，基于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Nginx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本身的status模块获取实时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信息，并使用H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2</w:t>
                      </w:r>
                      <w:r w:rsidR="00043548">
                        <w:rPr>
                          <w:rFonts w:ascii="微软雅黑" w:eastAsia="微软雅黑" w:hAnsi="微软雅黑"/>
                          <w:sz w:val="22"/>
                        </w:rPr>
                        <w:t>内存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数据库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进行Nginx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访问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日志的相关分析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，提高响应速度</w:t>
                      </w:r>
                    </w:p>
                    <w:p w14:paraId="14A995CB" w14:textId="5D50B7B3" w:rsidR="008662DE" w:rsidRPr="008662DE" w:rsidRDefault="00EE66FE" w:rsidP="008662DE">
                      <w:pPr>
                        <w:pStyle w:val="aa"/>
                        <w:numPr>
                          <w:ilvl w:val="0"/>
                          <w:numId w:val="9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980526">
                        <w:rPr>
                          <w:rFonts w:ascii="微软雅黑" w:eastAsia="微软雅黑" w:hAnsi="微软雅黑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sz w:val="22"/>
                        </w:rPr>
                        <w:t>JVM</w:t>
                      </w:r>
                      <w:r w:rsidR="0066115D">
                        <w:rPr>
                          <w:rFonts w:ascii="微软雅黑" w:eastAsia="微软雅黑" w:hAnsi="微软雅黑"/>
                          <w:sz w:val="22"/>
                        </w:rPr>
                        <w:t xml:space="preserve"> agnet</w:t>
                      </w:r>
                      <w:r w:rsidR="0066115D">
                        <w:rPr>
                          <w:rFonts w:ascii="微软雅黑" w:eastAsia="微软雅黑" w:hAnsi="微软雅黑" w:hint="eastAsia"/>
                          <w:sz w:val="22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，基于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阿里</w:t>
                      </w:r>
                      <w:r>
                        <w:rPr>
                          <w:rFonts w:ascii="微软雅黑" w:eastAsia="微软雅黑" w:hAnsi="微软雅黑" w:hint="eastAsia"/>
                          <w:sz w:val="22"/>
                        </w:rPr>
                        <w:t>开源项目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Arthas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获取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指定</w:t>
                      </w:r>
                      <w:r w:rsidR="008662DE">
                        <w:rPr>
                          <w:rFonts w:ascii="微软雅黑" w:eastAsia="微软雅黑" w:hAnsi="微软雅黑"/>
                          <w:sz w:val="22"/>
                        </w:rPr>
                        <w:t>JVM信息</w:t>
                      </w:r>
                      <w:r w:rsidR="008662DE">
                        <w:rPr>
                          <w:rFonts w:ascii="微软雅黑" w:eastAsia="微软雅黑" w:hAnsi="微软雅黑" w:hint="eastAsia"/>
                          <w:sz w:val="22"/>
                        </w:rPr>
                        <w:t>并进行统计上</w:t>
                      </w:r>
                      <w:r w:rsidR="00043548">
                        <w:rPr>
                          <w:rFonts w:ascii="微软雅黑" w:eastAsia="微软雅黑" w:hAnsi="微软雅黑" w:hint="eastAsia"/>
                          <w:sz w:val="22"/>
                        </w:rPr>
                        <w:t>报分析</w:t>
                      </w:r>
                      <w:r w:rsidR="002A3668">
                        <w:rPr>
                          <w:rFonts w:ascii="微软雅黑" w:eastAsia="微软雅黑" w:hAnsi="微软雅黑" w:hint="eastAsia"/>
                          <w:sz w:val="22"/>
                        </w:rPr>
                        <w:t>，做到易部署且对项目无侵入式</w:t>
                      </w:r>
                    </w:p>
                    <w:p w14:paraId="514DD352" w14:textId="77777777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57FE61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31160CF" w14:textId="360A528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7604A6D" w14:textId="5509134B" w:rsid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5836104B" w14:textId="77777777" w:rsidR="004F0C9C" w:rsidRPr="004F0C9C" w:rsidRDefault="004F0C9C" w:rsidP="004F0C9C">
                      <w:pPr>
                        <w:rPr>
                          <w:rFonts w:ascii="微软雅黑" w:eastAsia="微软雅黑" w:hAnsi="微软雅黑"/>
                          <w:sz w:val="22"/>
                        </w:rPr>
                      </w:pPr>
                    </w:p>
                    <w:p w14:paraId="2BBCA379" w14:textId="77777777" w:rsidR="002534F6" w:rsidRP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5E1C03AD" w14:textId="77777777" w:rsidR="002534F6" w:rsidRPr="00BC4ACA" w:rsidRDefault="002534F6" w:rsidP="002534F6">
                      <w:pPr>
                        <w:ind w:firstLineChars="350" w:firstLine="840"/>
                        <w:rPr>
                          <w:rFonts w:ascii="微软雅黑" w:eastAsia="微软雅黑" w:hAnsi="微软雅黑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3C5E33B" w14:textId="77777777" w:rsidR="002534F6" w:rsidRPr="00BC4ACA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9AB310B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78527F9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A5B3F0C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398E5CB1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2586C805" w14:textId="77777777" w:rsidR="002534F6" w:rsidRDefault="002534F6" w:rsidP="002534F6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6E5721B" w14:textId="77777777" w:rsidR="00BC4ACA" w:rsidRPr="002534F6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B577AA8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46095AD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6FEDF152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64FB820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0B57554E" w14:textId="77777777" w:rsidR="00BC4ACA" w:rsidRDefault="00BC4ACA" w:rsidP="00BC4ACA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CAC8A4" w14:textId="0BD97AC5" w:rsidR="00BC4ACA" w:rsidRDefault="00BC4ACA">
      <w:pPr>
        <w:jc w:val="left"/>
      </w:pPr>
    </w:p>
    <w:p w14:paraId="42329680" w14:textId="3689EC01" w:rsidR="00BC4ACA" w:rsidRDefault="00BC4ACA">
      <w:pPr>
        <w:jc w:val="left"/>
      </w:pPr>
    </w:p>
    <w:p w14:paraId="723D5677" w14:textId="362B1156" w:rsidR="00BC4ACA" w:rsidRDefault="00BC4ACA">
      <w:pPr>
        <w:jc w:val="left"/>
      </w:pPr>
    </w:p>
    <w:p w14:paraId="2D44DEB2" w14:textId="46200CF5" w:rsidR="00BC4ACA" w:rsidRDefault="00BC4ACA">
      <w:pPr>
        <w:jc w:val="left"/>
      </w:pPr>
    </w:p>
    <w:p w14:paraId="569DF8FB" w14:textId="1715B072" w:rsidR="00BC4ACA" w:rsidRDefault="00BC4ACA">
      <w:pPr>
        <w:jc w:val="left"/>
      </w:pPr>
    </w:p>
    <w:p w14:paraId="2565FCC2" w14:textId="7D9D7B94" w:rsidR="00BC4ACA" w:rsidRDefault="00BC4ACA">
      <w:pPr>
        <w:jc w:val="left"/>
      </w:pPr>
    </w:p>
    <w:p w14:paraId="5A55DCD1" w14:textId="4AA7C304" w:rsidR="00BC4ACA" w:rsidRDefault="00BC4ACA">
      <w:pPr>
        <w:jc w:val="left"/>
      </w:pPr>
    </w:p>
    <w:p w14:paraId="0108425E" w14:textId="34E6B0AB" w:rsidR="00BC4ACA" w:rsidRDefault="00BC4ACA">
      <w:pPr>
        <w:jc w:val="left"/>
      </w:pPr>
    </w:p>
    <w:p w14:paraId="11146385" w14:textId="41F2A007" w:rsidR="00BC4ACA" w:rsidRDefault="00BC4ACA">
      <w:pPr>
        <w:jc w:val="left"/>
      </w:pPr>
    </w:p>
    <w:p w14:paraId="23B20693" w14:textId="32D53406" w:rsidR="00BC4ACA" w:rsidRDefault="00BC4ACA">
      <w:pPr>
        <w:jc w:val="left"/>
      </w:pPr>
    </w:p>
    <w:p w14:paraId="129BF7DD" w14:textId="048093F5" w:rsidR="00BC4ACA" w:rsidRDefault="00BC4ACA">
      <w:pPr>
        <w:jc w:val="left"/>
      </w:pPr>
    </w:p>
    <w:p w14:paraId="53B8DA18" w14:textId="65A80C38" w:rsidR="00BC4ACA" w:rsidRDefault="00BC4ACA">
      <w:pPr>
        <w:jc w:val="left"/>
      </w:pPr>
    </w:p>
    <w:p w14:paraId="3FFF66E0" w14:textId="441A7252" w:rsidR="00BC4ACA" w:rsidRDefault="00BC4ACA">
      <w:pPr>
        <w:jc w:val="left"/>
      </w:pPr>
    </w:p>
    <w:p w14:paraId="38625A26" w14:textId="77777777" w:rsidR="002534F6" w:rsidRDefault="002534F6">
      <w:pPr>
        <w:jc w:val="left"/>
      </w:pPr>
    </w:p>
    <w:p w14:paraId="220FCD95" w14:textId="77777777" w:rsidR="004F0C9C" w:rsidRDefault="004F0C9C">
      <w:pPr>
        <w:jc w:val="left"/>
      </w:pPr>
    </w:p>
    <w:p w14:paraId="06100754" w14:textId="77777777" w:rsidR="004F0C9C" w:rsidRDefault="004F0C9C">
      <w:pPr>
        <w:jc w:val="left"/>
      </w:pPr>
    </w:p>
    <w:p w14:paraId="05AB1DEE" w14:textId="77777777" w:rsidR="004F0C9C" w:rsidRDefault="004F0C9C">
      <w:pPr>
        <w:jc w:val="left"/>
      </w:pPr>
    </w:p>
    <w:p w14:paraId="16364123" w14:textId="77777777" w:rsidR="004F0C9C" w:rsidRDefault="004F0C9C">
      <w:pPr>
        <w:jc w:val="left"/>
      </w:pPr>
    </w:p>
    <w:p w14:paraId="0530F736" w14:textId="77777777" w:rsidR="004F0C9C" w:rsidRDefault="004F0C9C">
      <w:pPr>
        <w:jc w:val="left"/>
      </w:pPr>
    </w:p>
    <w:p w14:paraId="0811D4FA" w14:textId="77777777" w:rsidR="004F0C9C" w:rsidRDefault="004F0C9C">
      <w:pPr>
        <w:jc w:val="left"/>
      </w:pPr>
    </w:p>
    <w:p w14:paraId="18815D43" w14:textId="77777777" w:rsidR="004F0C9C" w:rsidRDefault="004F0C9C">
      <w:pPr>
        <w:jc w:val="left"/>
      </w:pPr>
    </w:p>
    <w:p w14:paraId="7441F6E6" w14:textId="77777777" w:rsidR="004F0C9C" w:rsidRDefault="004F0C9C">
      <w:pPr>
        <w:jc w:val="left"/>
      </w:pPr>
    </w:p>
    <w:p w14:paraId="07FC4D5F" w14:textId="77777777" w:rsidR="004F0C9C" w:rsidRDefault="004F0C9C">
      <w:pPr>
        <w:jc w:val="left"/>
      </w:pPr>
    </w:p>
    <w:p w14:paraId="72AE8953" w14:textId="77777777" w:rsidR="004F0C9C" w:rsidRDefault="004F0C9C">
      <w:pPr>
        <w:jc w:val="left"/>
      </w:pPr>
    </w:p>
    <w:p w14:paraId="5834E9A6" w14:textId="77777777" w:rsidR="004F0C9C" w:rsidRDefault="004F0C9C">
      <w:pPr>
        <w:jc w:val="left"/>
      </w:pPr>
    </w:p>
    <w:p w14:paraId="3A5D3B54" w14:textId="77777777" w:rsidR="004F0C9C" w:rsidRDefault="004F0C9C">
      <w:pPr>
        <w:jc w:val="left"/>
      </w:pPr>
    </w:p>
    <w:p w14:paraId="66CEA24A" w14:textId="77777777" w:rsidR="004F0C9C" w:rsidRDefault="004F0C9C">
      <w:pPr>
        <w:jc w:val="left"/>
      </w:pPr>
    </w:p>
    <w:p w14:paraId="247A2B12" w14:textId="77777777" w:rsidR="004F0C9C" w:rsidRDefault="004F0C9C">
      <w:pPr>
        <w:jc w:val="left"/>
      </w:pPr>
    </w:p>
    <w:p w14:paraId="6CF4EF77" w14:textId="77777777" w:rsidR="004F0C9C" w:rsidRDefault="004F0C9C">
      <w:pPr>
        <w:jc w:val="left"/>
      </w:pPr>
    </w:p>
    <w:p w14:paraId="35FFFDAB" w14:textId="77777777" w:rsidR="004F0C9C" w:rsidRDefault="004F0C9C">
      <w:pPr>
        <w:jc w:val="left"/>
      </w:pPr>
    </w:p>
    <w:p w14:paraId="552A6610" w14:textId="77777777" w:rsidR="004F0C9C" w:rsidRDefault="004F0C9C">
      <w:pPr>
        <w:jc w:val="left"/>
      </w:pPr>
    </w:p>
    <w:p w14:paraId="7B9B8F11" w14:textId="77777777" w:rsidR="004F0C9C" w:rsidRDefault="004F0C9C">
      <w:pPr>
        <w:jc w:val="left"/>
      </w:pPr>
    </w:p>
    <w:p w14:paraId="527F3DBE" w14:textId="77777777" w:rsidR="004F0C9C" w:rsidRDefault="004F0C9C">
      <w:pPr>
        <w:jc w:val="left"/>
      </w:pPr>
    </w:p>
    <w:p w14:paraId="58269299" w14:textId="77777777" w:rsidR="004F0C9C" w:rsidRDefault="004F0C9C">
      <w:pPr>
        <w:jc w:val="left"/>
      </w:pPr>
    </w:p>
    <w:p w14:paraId="50A47890" w14:textId="77777777" w:rsidR="007E1E41" w:rsidRDefault="007E1E41">
      <w:pPr>
        <w:jc w:val="left"/>
      </w:pPr>
    </w:p>
    <w:p w14:paraId="5BEA3213" w14:textId="77777777" w:rsidR="007E1E41" w:rsidRDefault="007E1E41">
      <w:pPr>
        <w:jc w:val="left"/>
      </w:pPr>
    </w:p>
    <w:p w14:paraId="27A64D92" w14:textId="77777777" w:rsidR="007E1E41" w:rsidRDefault="007E1E41">
      <w:pPr>
        <w:jc w:val="left"/>
      </w:pPr>
    </w:p>
    <w:p w14:paraId="3C65BC5A" w14:textId="77777777" w:rsidR="006E029F" w:rsidRDefault="006E029F">
      <w:pPr>
        <w:jc w:val="left"/>
      </w:pPr>
    </w:p>
    <w:p w14:paraId="7E2086E2" w14:textId="77777777" w:rsidR="003D4F94" w:rsidRDefault="003D4F94">
      <w:pPr>
        <w:jc w:val="left"/>
      </w:pPr>
    </w:p>
    <w:p w14:paraId="445D35FF" w14:textId="77777777" w:rsidR="002A3668" w:rsidRDefault="002A3668">
      <w:pPr>
        <w:jc w:val="left"/>
      </w:pPr>
    </w:p>
    <w:p w14:paraId="0E555C0D" w14:textId="77777777" w:rsidR="00CD6E38" w:rsidRDefault="00CD6E38">
      <w:pPr>
        <w:jc w:val="left"/>
      </w:pPr>
    </w:p>
    <w:p w14:paraId="56490AD1" w14:textId="77777777" w:rsidR="00EB4D59" w:rsidRDefault="00EB4D59">
      <w:pPr>
        <w:jc w:val="left"/>
      </w:pPr>
    </w:p>
    <w:p w14:paraId="5433C9C0" w14:textId="430C9F53" w:rsidR="00BC4ACA" w:rsidRDefault="002534F6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2D1E46" wp14:editId="584A29D6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323850" cy="323850"/>
                <wp:effectExtent l="0" t="0" r="0" b="0"/>
                <wp:wrapNone/>
                <wp:docPr id="32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323E4F">
                            <a:alpha val="100000"/>
                          </a:srgbClr>
                        </a:solidFill>
                        <a:ln w="952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w14:anchorId="49658A16" id="Freeform 177" o:spid="_x0000_s1026" style="position:absolute;left:0;text-align:left;margin-left:36pt;margin-top:12pt;width:25.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6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" path="m105,53c94,65,94,65,94,65v,,,,,c88,71,88,71,88,71v-2,,-3,-1,-5,-1c76,70,71,76,71,83v,7,5,12,12,12c90,95,96,90,96,83v,-2,-1,-3,-1,-5c109,65,109,65,109,65v,-1,,-1,,-1c113,60,113,60,113,60v24,4,24,4,24,4c166,35,166,35,166,35,136,30,136,30,136,30,121,45,121,45,121,45v,,,,,c136,30,136,30,136,30,131,,131,,131,,102,29,102,29,102,29v3,24,3,24,3,24xm139,71v-2,3,-2,3,-2,3c137,77,137,79,137,83v,30,-24,54,-54,54c53,137,29,113,29,83,29,53,53,28,83,29v3,,6,,8,c114,6,114,6,114,6,105,2,94,,83,,37,,,37,,83v,46,37,83,83,83c129,166,166,129,166,83v,-11,-2,-22,-6,-32c139,71,139,71,139,71xm83,62v2,,3,,4,c98,52,98,52,98,52,96,39,96,39,96,39,92,37,88,37,83,37,58,37,37,57,37,83v,25,21,46,46,46c109,129,129,108,129,83v,-4,,-8,-1,-12c114,68,114,68,114,68,104,79,104,79,104,79v,1,,2,,4c104,94,95,103,83,103,72,103,63,94,63,83,63,71,72,62,83,62xm83,62v,,,,,e" fillcolor="#323e4f" stroked="f">
                <v:path arrowok="t" o:connecttype="custom"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 textboxrect="0,0,166,166"/>
                <o:lock v:ext="edi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67811F" wp14:editId="3033D24E">
                <wp:simplePos x="0" y="0"/>
                <wp:positionH relativeFrom="column">
                  <wp:posOffset>800100</wp:posOffset>
                </wp:positionH>
                <wp:positionV relativeFrom="paragraph">
                  <wp:posOffset>47625</wp:posOffset>
                </wp:positionV>
                <wp:extent cx="1134745" cy="471805"/>
                <wp:effectExtent l="0" t="0" r="0" b="0"/>
                <wp:wrapNone/>
                <wp:docPr id="33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718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 w14:paraId="57B4923C" w14:textId="19B83AC7" w:rsidR="002534F6" w:rsidRDefault="002534F6" w:rsidP="002534F6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323E4F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323E4F"/>
                                <w:sz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w14:anchorId="3867811F" id="_x0000_s1039" type="#_x0000_t202" style="position:absolute;margin-left:63pt;margin-top:3.75pt;width:89.35pt;height:37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" filled="f" stroked="f" strokeweight="1.25pt">
                <v:textbox>
                  <w:txbxContent>
                    <w:p w14:paraId="57B4923C" w14:textId="19B83AC7" w:rsidR="002534F6" w:rsidRDefault="002534F6" w:rsidP="002534F6">
                      <w:pPr>
                        <w:rPr>
                          <w:rFonts w:ascii="微软雅黑" w:eastAsia="微软雅黑" w:hAnsi="微软雅黑"/>
                          <w:b/>
                          <w:color w:val="323E4F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323E4F"/>
                          <w:sz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</w:p>
    <w:p w14:paraId="391979B7" w14:textId="79D73568" w:rsidR="00BC4ACA" w:rsidRDefault="00BC4ACA">
      <w:pPr>
        <w:jc w:val="left"/>
      </w:pPr>
    </w:p>
    <w:p w14:paraId="49015FB9" w14:textId="7857377E" w:rsidR="009B4A07" w:rsidRDefault="00BC4ACA" w:rsidP="00BC4ACA">
      <w:pPr>
        <w:tabs>
          <w:tab w:val="left" w:pos="273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F898AD" wp14:editId="4F17D2D3">
                <wp:simplePos x="0" y="0"/>
                <wp:positionH relativeFrom="column">
                  <wp:posOffset>447251</wp:posOffset>
                </wp:positionH>
                <wp:positionV relativeFrom="paragraph">
                  <wp:posOffset>216958</wp:posOffset>
                </wp:positionV>
                <wp:extent cx="6968490" cy="122174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8490" cy="1221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DAFC7C2" w14:textId="12ED1B57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jc w:val="left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有较强的学习和解决问题的能力，在工作中研究开发多个新组件，并通过内部交流进行分享</w:t>
                            </w:r>
                            <w:r w:rsidR="008E0D34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推广使用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；</w:t>
                            </w:r>
                          </w:p>
                          <w:p w14:paraId="1B8F4448" w14:textId="29D991C0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有着良好的团队合作能力与责任心，在工作中能很好的与团队协作并独立承担相关职责；</w:t>
                            </w:r>
                          </w:p>
                          <w:p w14:paraId="623B39B9" w14:textId="0195EABD" w:rsidR="002534F6" w:rsidRPr="002534F6" w:rsidRDefault="002534F6" w:rsidP="002534F6">
                            <w:pPr>
                              <w:pStyle w:val="aa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sz w:val="22"/>
                              </w:rPr>
                            </w:pP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乐观积极、待人随和，能</w:t>
                            </w:r>
                            <w:r w:rsidR="00F210F2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很</w:t>
                            </w:r>
                            <w:r w:rsidRPr="002534F6">
                              <w:rPr>
                                <w:rFonts w:ascii="微软雅黑" w:eastAsia="微软雅黑" w:hAnsi="微软雅黑" w:hint="eastAsia"/>
                                <w:sz w:val="22"/>
                              </w:rPr>
                              <w:t>快的融入到新团队当中去；</w:t>
                            </w:r>
                          </w:p>
                          <w:p w14:paraId="6AAD5B94" w14:textId="179F3986" w:rsidR="00311DEB" w:rsidRPr="002534F6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526E8DB7" w14:textId="763F7C9E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C9CC31D" w14:textId="24F62A58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2C340B9" w14:textId="6796A902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19DEAD96" w14:textId="0EB610A3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 w14:paraId="79A8F914" w14:textId="77777777" w:rsidR="00311DEB" w:rsidRDefault="00311DEB" w:rsidP="00311DEB">
                            <w:pPr>
                              <w:pStyle w:val="a9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eastAsia="微软雅黑" w:hAnsi="微软雅黑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98AD" id="_x0000_s1040" type="#_x0000_t202" style="position:absolute;left:0;text-align:left;margin-left:35.2pt;margin-top:17.1pt;width:548.7pt;height:96.2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" filled="f" stroked="f">
                <v:textbox>
                  <w:txbxContent>
                    <w:p w14:paraId="3DAFC7C2" w14:textId="12ED1B57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jc w:val="left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有较强的学习和解决问题的能力，在工作中研究开发多个新组件，并通过内部交流进行分享</w:t>
                      </w:r>
                      <w:r w:rsidR="008E0D34">
                        <w:rPr>
                          <w:rFonts w:ascii="微软雅黑" w:eastAsia="微软雅黑" w:hAnsi="微软雅黑" w:hint="eastAsia"/>
                          <w:sz w:val="22"/>
                        </w:rPr>
                        <w:t>推广使用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；</w:t>
                      </w:r>
                    </w:p>
                    <w:p w14:paraId="1B8F4448" w14:textId="29D991C0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有着良好的团队合作能力与责任心，在工作中能很好的与团队协作并独立承担相关职责；</w:t>
                      </w:r>
                    </w:p>
                    <w:p w14:paraId="623B39B9" w14:textId="0195EABD" w:rsidR="002534F6" w:rsidRPr="002534F6" w:rsidRDefault="002534F6" w:rsidP="002534F6">
                      <w:pPr>
                        <w:pStyle w:val="aa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微软雅黑" w:eastAsia="微软雅黑" w:hAnsi="微软雅黑"/>
                          <w:sz w:val="22"/>
                        </w:rPr>
                      </w:pP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乐观积极、待人随和，能</w:t>
                      </w:r>
                      <w:r w:rsidR="00F210F2">
                        <w:rPr>
                          <w:rFonts w:ascii="微软雅黑" w:eastAsia="微软雅黑" w:hAnsi="微软雅黑" w:hint="eastAsia"/>
                          <w:sz w:val="22"/>
                        </w:rPr>
                        <w:t>很</w:t>
                      </w:r>
                      <w:r w:rsidRPr="002534F6">
                        <w:rPr>
                          <w:rFonts w:ascii="微软雅黑" w:eastAsia="微软雅黑" w:hAnsi="微软雅黑" w:hint="eastAsia"/>
                          <w:sz w:val="22"/>
                        </w:rPr>
                        <w:t>快的融入到新团队当中去；</w:t>
                      </w:r>
                    </w:p>
                    <w:p w14:paraId="6AAD5B94" w14:textId="179F3986" w:rsidR="00311DEB" w:rsidRPr="002534F6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526E8DB7" w14:textId="763F7C9E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C9CC31D" w14:textId="24F62A58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2C340B9" w14:textId="6796A902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19DEAD96" w14:textId="0EB610A3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 w14:paraId="79A8F914" w14:textId="77777777" w:rsidR="00311DEB" w:rsidRDefault="00311DEB" w:rsidP="00311DEB">
                      <w:pPr>
                        <w:pStyle w:val="a9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eastAsia="微软雅黑" w:hAnsi="微软雅黑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6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5077B" wp14:editId="07039E10">
                <wp:simplePos x="0" y="0"/>
                <wp:positionH relativeFrom="column">
                  <wp:posOffset>890270</wp:posOffset>
                </wp:positionH>
                <wp:positionV relativeFrom="paragraph">
                  <wp:posOffset>64135</wp:posOffset>
                </wp:positionV>
                <wp:extent cx="6162675" cy="0"/>
                <wp:effectExtent l="0" t="0" r="0" b="0"/>
                <wp:wrapNone/>
                <wp:docPr id="25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323E4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A6B97" id="自选图形 570" o:spid="_x0000_s1026" type="#_x0000_t32" style="position:absolute;left:0;text-align:left;margin-left:70.1pt;margin-top:5.05pt;width:485.25pt;height:0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" strokecolor="#323e4f" strokeweight="1.25pt"/>
            </w:pict>
          </mc:Fallback>
        </mc:AlternateContent>
      </w:r>
      <w:r>
        <w:tab/>
      </w:r>
    </w:p>
    <w:sectPr w:rsidR="009B4A07">
      <w:pgSz w:w="11850" w:h="16783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0050F" w14:textId="77777777" w:rsidR="006466DD" w:rsidRDefault="006466DD" w:rsidP="002867B6">
      <w:r>
        <w:separator/>
      </w:r>
    </w:p>
  </w:endnote>
  <w:endnote w:type="continuationSeparator" w:id="0">
    <w:p w14:paraId="02231A35" w14:textId="77777777" w:rsidR="006466DD" w:rsidRDefault="006466DD" w:rsidP="00286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56DC3" w14:textId="77777777" w:rsidR="006466DD" w:rsidRDefault="006466DD" w:rsidP="002867B6">
      <w:r>
        <w:separator/>
      </w:r>
    </w:p>
  </w:footnote>
  <w:footnote w:type="continuationSeparator" w:id="0">
    <w:p w14:paraId="7BD5EBEA" w14:textId="77777777" w:rsidR="006466DD" w:rsidRDefault="006466DD" w:rsidP="00286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F2F4B"/>
    <w:multiLevelType w:val="multilevel"/>
    <w:tmpl w:val="0B3F2F4B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1" w15:restartNumberingAfterBreak="0">
    <w:nsid w:val="14E83751"/>
    <w:multiLevelType w:val="multilevel"/>
    <w:tmpl w:val="14E83751"/>
    <w:lvl w:ilvl="0">
      <w:start w:val="1"/>
      <w:numFmt w:val="bullet"/>
      <w:lvlText w:val=""/>
      <w:lvlJc w:val="left"/>
      <w:pPr>
        <w:ind w:left="823" w:hanging="420"/>
      </w:pPr>
      <w:rPr>
        <w:rFonts w:ascii="Wingdings" w:hAnsi="Wingdings" w:hint="default"/>
        <w:color w:val="323E4F"/>
      </w:rPr>
    </w:lvl>
    <w:lvl w:ilvl="1">
      <w:start w:val="1"/>
      <w:numFmt w:val="bullet"/>
      <w:lvlText w:val=""/>
      <w:lvlJc w:val="left"/>
      <w:pPr>
        <w:ind w:left="124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3" w:hanging="420"/>
      </w:pPr>
      <w:rPr>
        <w:rFonts w:ascii="Wingdings" w:hAnsi="Wingdings" w:hint="default"/>
      </w:rPr>
    </w:lvl>
  </w:abstractNum>
  <w:abstractNum w:abstractNumId="2" w15:restartNumberingAfterBreak="0">
    <w:nsid w:val="20D83267"/>
    <w:multiLevelType w:val="hybridMultilevel"/>
    <w:tmpl w:val="BEEC1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5F6C68"/>
    <w:multiLevelType w:val="hybridMultilevel"/>
    <w:tmpl w:val="5ABA14B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6006B21"/>
    <w:multiLevelType w:val="hybridMultilevel"/>
    <w:tmpl w:val="A7B20938"/>
    <w:lvl w:ilvl="0" w:tplc="6A30535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F57D89"/>
    <w:multiLevelType w:val="hybridMultilevel"/>
    <w:tmpl w:val="8F3C67B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3A48D2"/>
    <w:multiLevelType w:val="hybridMultilevel"/>
    <w:tmpl w:val="A9C68B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C62A01"/>
    <w:multiLevelType w:val="hybridMultilevel"/>
    <w:tmpl w:val="6A90730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0BB0DA5"/>
    <w:multiLevelType w:val="hybridMultilevel"/>
    <w:tmpl w:val="343A1E8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A647C9"/>
    <w:rsid w:val="0001158F"/>
    <w:rsid w:val="00035899"/>
    <w:rsid w:val="00043548"/>
    <w:rsid w:val="000478B4"/>
    <w:rsid w:val="00052C96"/>
    <w:rsid w:val="00081C66"/>
    <w:rsid w:val="00082D7C"/>
    <w:rsid w:val="000A3360"/>
    <w:rsid w:val="000B0CF5"/>
    <w:rsid w:val="0013713E"/>
    <w:rsid w:val="00155B8D"/>
    <w:rsid w:val="0016096B"/>
    <w:rsid w:val="001719E6"/>
    <w:rsid w:val="00175757"/>
    <w:rsid w:val="00177E56"/>
    <w:rsid w:val="001A517E"/>
    <w:rsid w:val="001B0EC5"/>
    <w:rsid w:val="001B24DC"/>
    <w:rsid w:val="001D38E0"/>
    <w:rsid w:val="001F4242"/>
    <w:rsid w:val="002072B7"/>
    <w:rsid w:val="00241ACC"/>
    <w:rsid w:val="00250C36"/>
    <w:rsid w:val="002534F6"/>
    <w:rsid w:val="00260168"/>
    <w:rsid w:val="00266660"/>
    <w:rsid w:val="002670B4"/>
    <w:rsid w:val="002867B6"/>
    <w:rsid w:val="00291E1D"/>
    <w:rsid w:val="002A3668"/>
    <w:rsid w:val="002D24B4"/>
    <w:rsid w:val="002D367C"/>
    <w:rsid w:val="002D410A"/>
    <w:rsid w:val="00304FF1"/>
    <w:rsid w:val="00311DEB"/>
    <w:rsid w:val="00331778"/>
    <w:rsid w:val="003335E2"/>
    <w:rsid w:val="003357D4"/>
    <w:rsid w:val="0039501B"/>
    <w:rsid w:val="003A696B"/>
    <w:rsid w:val="003D3A15"/>
    <w:rsid w:val="003D41E3"/>
    <w:rsid w:val="003D4F94"/>
    <w:rsid w:val="00412EA9"/>
    <w:rsid w:val="00451C25"/>
    <w:rsid w:val="00457261"/>
    <w:rsid w:val="004754E8"/>
    <w:rsid w:val="00476015"/>
    <w:rsid w:val="004941E0"/>
    <w:rsid w:val="00494EE3"/>
    <w:rsid w:val="004D198E"/>
    <w:rsid w:val="004D4124"/>
    <w:rsid w:val="004F0C9C"/>
    <w:rsid w:val="004F79C1"/>
    <w:rsid w:val="00502581"/>
    <w:rsid w:val="00505DB5"/>
    <w:rsid w:val="00514257"/>
    <w:rsid w:val="00545F6A"/>
    <w:rsid w:val="00582268"/>
    <w:rsid w:val="005964A2"/>
    <w:rsid w:val="005D288D"/>
    <w:rsid w:val="006245D4"/>
    <w:rsid w:val="006466DD"/>
    <w:rsid w:val="0066115D"/>
    <w:rsid w:val="006621E6"/>
    <w:rsid w:val="00676C2A"/>
    <w:rsid w:val="00676F8B"/>
    <w:rsid w:val="00692FF3"/>
    <w:rsid w:val="006B7412"/>
    <w:rsid w:val="006C01AB"/>
    <w:rsid w:val="006E029F"/>
    <w:rsid w:val="006E7268"/>
    <w:rsid w:val="007105B7"/>
    <w:rsid w:val="007113DE"/>
    <w:rsid w:val="00726D8D"/>
    <w:rsid w:val="007319B5"/>
    <w:rsid w:val="007406C5"/>
    <w:rsid w:val="007416B5"/>
    <w:rsid w:val="00745DB6"/>
    <w:rsid w:val="007E1E41"/>
    <w:rsid w:val="007E4919"/>
    <w:rsid w:val="007E7971"/>
    <w:rsid w:val="008148BB"/>
    <w:rsid w:val="00837B08"/>
    <w:rsid w:val="00837C73"/>
    <w:rsid w:val="00844B3B"/>
    <w:rsid w:val="00853AED"/>
    <w:rsid w:val="008662DE"/>
    <w:rsid w:val="008A44B2"/>
    <w:rsid w:val="008B059C"/>
    <w:rsid w:val="008B2A07"/>
    <w:rsid w:val="008E0D34"/>
    <w:rsid w:val="008E4846"/>
    <w:rsid w:val="00903146"/>
    <w:rsid w:val="0090780B"/>
    <w:rsid w:val="00926C71"/>
    <w:rsid w:val="00952A1F"/>
    <w:rsid w:val="009747EF"/>
    <w:rsid w:val="00980526"/>
    <w:rsid w:val="009A5193"/>
    <w:rsid w:val="009B1E22"/>
    <w:rsid w:val="009B4A07"/>
    <w:rsid w:val="009C22A0"/>
    <w:rsid w:val="00A14121"/>
    <w:rsid w:val="00A26F10"/>
    <w:rsid w:val="00A541D6"/>
    <w:rsid w:val="00A6530D"/>
    <w:rsid w:val="00A90571"/>
    <w:rsid w:val="00AA43E8"/>
    <w:rsid w:val="00AE38F8"/>
    <w:rsid w:val="00AF4445"/>
    <w:rsid w:val="00AF75CE"/>
    <w:rsid w:val="00B10F39"/>
    <w:rsid w:val="00B4430F"/>
    <w:rsid w:val="00B53B90"/>
    <w:rsid w:val="00B65339"/>
    <w:rsid w:val="00BA7FA1"/>
    <w:rsid w:val="00BC2729"/>
    <w:rsid w:val="00BC4ACA"/>
    <w:rsid w:val="00BC5613"/>
    <w:rsid w:val="00BD107F"/>
    <w:rsid w:val="00BD6369"/>
    <w:rsid w:val="00C05D83"/>
    <w:rsid w:val="00C07A0E"/>
    <w:rsid w:val="00C25FE7"/>
    <w:rsid w:val="00C95EDA"/>
    <w:rsid w:val="00C96496"/>
    <w:rsid w:val="00CC16EB"/>
    <w:rsid w:val="00CD6E38"/>
    <w:rsid w:val="00CE04DF"/>
    <w:rsid w:val="00CE4AA6"/>
    <w:rsid w:val="00D00C4F"/>
    <w:rsid w:val="00D35D56"/>
    <w:rsid w:val="00D43B21"/>
    <w:rsid w:val="00D631CE"/>
    <w:rsid w:val="00D93148"/>
    <w:rsid w:val="00DB1D2D"/>
    <w:rsid w:val="00DD0985"/>
    <w:rsid w:val="00DD4B0F"/>
    <w:rsid w:val="00DE3490"/>
    <w:rsid w:val="00E050EE"/>
    <w:rsid w:val="00E20A63"/>
    <w:rsid w:val="00E34FFC"/>
    <w:rsid w:val="00E710E5"/>
    <w:rsid w:val="00E76D5B"/>
    <w:rsid w:val="00E835E6"/>
    <w:rsid w:val="00E86955"/>
    <w:rsid w:val="00E918FC"/>
    <w:rsid w:val="00EA0B88"/>
    <w:rsid w:val="00EA0D78"/>
    <w:rsid w:val="00EB4D59"/>
    <w:rsid w:val="00ED5A77"/>
    <w:rsid w:val="00EE108E"/>
    <w:rsid w:val="00EE66FE"/>
    <w:rsid w:val="00F1726E"/>
    <w:rsid w:val="00F210F2"/>
    <w:rsid w:val="00F222C3"/>
    <w:rsid w:val="00F44232"/>
    <w:rsid w:val="00F44D8E"/>
    <w:rsid w:val="00F464B2"/>
    <w:rsid w:val="00F646AB"/>
    <w:rsid w:val="00F65A30"/>
    <w:rsid w:val="00F8575C"/>
    <w:rsid w:val="00FE365F"/>
    <w:rsid w:val="00FE6DCC"/>
    <w:rsid w:val="16490CAF"/>
    <w:rsid w:val="18BA2340"/>
    <w:rsid w:val="2B804BE8"/>
    <w:rsid w:val="2C256D28"/>
    <w:rsid w:val="2CB207DD"/>
    <w:rsid w:val="2E1D693D"/>
    <w:rsid w:val="30157EDB"/>
    <w:rsid w:val="33A647C9"/>
    <w:rsid w:val="33DD7F20"/>
    <w:rsid w:val="36EC217C"/>
    <w:rsid w:val="3AA708C3"/>
    <w:rsid w:val="3F6E2D9A"/>
    <w:rsid w:val="48425ABB"/>
    <w:rsid w:val="65526FC4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98E3661"/>
  <w15:docId w15:val="{99640DF7-7AC7-4CD5-950D-18C043C8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/>
    <w:lsdException w:name="footer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  <w:sz w:val="24"/>
    </w:rPr>
  </w:style>
  <w:style w:type="paragraph" w:customStyle="1" w:styleId="Style6">
    <w:name w:val="_Style 6"/>
    <w:basedOn w:val="a"/>
    <w:uiPriority w:val="99"/>
    <w:qFormat/>
    <w:pPr>
      <w:ind w:firstLineChars="200" w:firstLine="420"/>
    </w:p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1719E6"/>
    <w:pPr>
      <w:widowControl w:val="0"/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6368;&#26032;&#31616;&#21382;&#27714;&#32844;&#31616;&#21382;&#21019;&#24847;&#31616;&#21382;374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038BEC-BCA7-4CCE-B980-63E930DF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简历-个人简历最新简历求职简历创意简历374.doc</Template>
  <TotalTime>200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kedao</dc:creator>
  <cp:lastModifiedBy>阿 西</cp:lastModifiedBy>
  <cp:revision>79</cp:revision>
  <dcterms:created xsi:type="dcterms:W3CDTF">2017-07-04T11:36:00Z</dcterms:created>
  <dcterms:modified xsi:type="dcterms:W3CDTF">2022-03-08T11:27:00Z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