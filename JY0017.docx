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26108" wp14:editId="3150A3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20C7B3A9" id="矩形 572" o:spid="_x0000_s1026" style="position:absolute;left:0;text-align:left;margin-left:0;margin-top:0;width:592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E62B8F" wp14:editId="7DAC221D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proofErr w:type="gramEnd"/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BCE5107" wp14:editId="4FA5ACE4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FAD82" wp14:editId="21E6987F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740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781E24" wp14:editId="267508AB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0B3B62DB" w:rsidR="009B4A07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450" w:firstLine="945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网络工程</w:t>
                            </w:r>
                            <w:r w:rsidR="00BC5613"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0"/>
                                <w:szCs w:val="18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0B3B62DB" w:rsidR="009B4A07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450" w:firstLine="945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网络工程</w:t>
                      </w:r>
                      <w:r w:rsidR="00BC5613"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 xml:space="preserve">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B53B90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0"/>
                          <w:szCs w:val="18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3F7A1" wp14:editId="72DA5B5D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C8035" wp14:editId="3DEFF76C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BFAAC17" id="Freeform 177" o:spid="_x0000_s1026" style="position:absolute;left:0;text-align:left;margin-left:36.5pt;margin-top:8.2pt;width:2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A1A225" wp14:editId="39F3AECB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3BE3D" wp14:editId="5485834D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7366A6A2" id="Freeform 177" o:spid="_x0000_s1026" style="position:absolute;left:0;text-align:left;margin-left:36.45pt;margin-top:3.7pt;width:25.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77C748" wp14:editId="210B0DD8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2286852" w14:textId="69C0078B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精通主流开发框架</w:t>
                            </w:r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spring、</w:t>
                            </w:r>
                            <w:proofErr w:type="spellStart"/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springboot</w:t>
                            </w:r>
                            <w:proofErr w:type="spellEnd"/>
                            <w:r w:rsidR="00412EA9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，struts2，hibernate，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mybatis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</w:t>
                            </w:r>
                          </w:p>
                          <w:p w14:paraId="78EF5F0C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redis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、tomcat、nginx、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mq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等各种中间件的操作</w:t>
                            </w:r>
                          </w:p>
                          <w:p w14:paraId="26D1DBA4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掌握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influxdb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、h2等数据库，并熟悉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mysql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调优</w:t>
                            </w:r>
                          </w:p>
                          <w:p w14:paraId="79F01A6F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熟悉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linux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系统及idea、SVN、Maven、git等工具</w:t>
                            </w:r>
                          </w:p>
                          <w:p w14:paraId="3E2E5709" w14:textId="77777777" w:rsidR="001719E6" w:rsidRPr="001719E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了解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jsp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以及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vue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elementui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、</w:t>
                            </w:r>
                            <w:proofErr w:type="spellStart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layui</w:t>
                            </w:r>
                            <w:proofErr w:type="spellEnd"/>
                            <w:r w:rsidRPr="001719E6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等前端框架</w:t>
                            </w:r>
                          </w:p>
                          <w:p w14:paraId="41B6F994" w14:textId="77777777" w:rsidR="001719E6" w:rsidRPr="00806EC6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06EC6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排错经验</w:t>
                            </w: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32286852" w14:textId="69C0078B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精通主流开发框架</w:t>
                      </w:r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spring、</w:t>
                      </w:r>
                      <w:proofErr w:type="spellStart"/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springboot</w:t>
                      </w:r>
                      <w:proofErr w:type="spellEnd"/>
                      <w:r w:rsidR="00412EA9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springmvc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，struts2，hibernate，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mybatis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</w:t>
                      </w:r>
                    </w:p>
                    <w:p w14:paraId="78EF5F0C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redis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、tomcat、nginx、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mq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等各种中间件的操作</w:t>
                      </w:r>
                    </w:p>
                    <w:p w14:paraId="26D1DBA4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掌握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mysql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influxdb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、h2等数据库，并熟悉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mysql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调优</w:t>
                      </w:r>
                    </w:p>
                    <w:p w14:paraId="79F01A6F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熟悉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linux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系统及idea、SVN、Maven、git等工具</w:t>
                      </w:r>
                    </w:p>
                    <w:p w14:paraId="3E2E5709" w14:textId="77777777" w:rsidR="001719E6" w:rsidRPr="001719E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了解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jsp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以及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vue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elementui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、</w:t>
                      </w:r>
                      <w:proofErr w:type="spellStart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layui</w:t>
                      </w:r>
                      <w:proofErr w:type="spellEnd"/>
                      <w:r w:rsidRPr="001719E6">
                        <w:rPr>
                          <w:rFonts w:ascii="微软雅黑" w:eastAsia="微软雅黑" w:hAnsi="微软雅黑" w:hint="eastAsia"/>
                          <w:szCs w:val="21"/>
                        </w:rPr>
                        <w:t>等前端框架</w:t>
                      </w:r>
                    </w:p>
                    <w:p w14:paraId="41B6F994" w14:textId="77777777" w:rsidR="001719E6" w:rsidRPr="00806EC6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06EC6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排错经验</w:t>
                      </w: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401EEE63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FBBE1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D1405" wp14:editId="7DAC1A69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0E3E55" wp14:editId="4E7E352A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27A44C2" id="Freeform 177" o:spid="_x0000_s1026" style="position:absolute;left:0;text-align:left;margin-left:36.45pt;margin-top:5.3pt;width:25.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656A0B1" wp14:editId="5ACA7262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</w:t>
                            </w:r>
                            <w:proofErr w:type="gramStart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电鸿信信息</w:t>
                            </w:r>
                            <w:proofErr w:type="gramEnd"/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</w:t>
                      </w:r>
                      <w:proofErr w:type="gramStart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电鸿信信息</w:t>
                      </w:r>
                      <w:proofErr w:type="gramEnd"/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A32FC8C" wp14:editId="2393098C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2E421" id="自选图形 562" o:spid="_x0000_s1026" type="#_x0000_t32" style="position:absolute;left:0;text-align:left;margin-left:70.1pt;margin-top:5.55pt;width:485.25pt;height:0;flip:y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7D03607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3013E4B" wp14:editId="5AE20192">
                <wp:simplePos x="0" y="0"/>
                <wp:positionH relativeFrom="column">
                  <wp:posOffset>3852333</wp:posOffset>
                </wp:positionH>
                <wp:positionV relativeFrom="paragraph">
                  <wp:posOffset>144992</wp:posOffset>
                </wp:positionV>
                <wp:extent cx="3056467" cy="1811866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6467" cy="1811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</w:t>
                            </w:r>
                            <w:proofErr w:type="gramStart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个</w:t>
                            </w:r>
                            <w:proofErr w:type="gramEnd"/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组件均通过公司审核并得到实际应用；</w:t>
                            </w:r>
                          </w:p>
                          <w:p w14:paraId="00B9F6C2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为多个项目提供相应支持并得到良好反馈；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4" type="#_x0000_t202" style="position:absolute;left:0;text-align:left;margin-left:303.35pt;margin-top:11.4pt;width:240.65pt;height:142.6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</w:t>
                      </w:r>
                      <w:proofErr w:type="gramStart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个</w:t>
                      </w:r>
                      <w:proofErr w:type="gramEnd"/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组件均通过公司审核并得到实际应用；</w:t>
                      </w:r>
                    </w:p>
                    <w:p w14:paraId="00B9F6C2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为多个项目提供相应支持并得到良好反馈；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28E3D788" w:rsidR="009B4A07" w:rsidRDefault="002534F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5A99719" wp14:editId="2B632358">
                <wp:simplePos x="0" y="0"/>
                <wp:positionH relativeFrom="column">
                  <wp:posOffset>346498</wp:posOffset>
                </wp:positionH>
                <wp:positionV relativeFrom="paragraph">
                  <wp:posOffset>5291</wp:posOffset>
                </wp:positionV>
                <wp:extent cx="3017520" cy="16002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对公司内部使用系统进行开发维护；</w:t>
                            </w:r>
                          </w:p>
                          <w:p w14:paraId="168F5406" w14:textId="77777777" w:rsid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进行新技术研究、新组件开发；</w:t>
                            </w:r>
                          </w:p>
                          <w:p w14:paraId="0CE4F031" w14:textId="32DE55D3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对各项目组进行技术支撑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5" type="#_x0000_t202" style="position:absolute;left:0;text-align:left;margin-left:27.3pt;margin-top:.4pt;width:237.6pt;height:12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对公司内部使用系统进行开发维护；</w:t>
                      </w:r>
                    </w:p>
                    <w:p w14:paraId="168F5406" w14:textId="77777777" w:rsid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进行新技术研究、新组件开发；</w:t>
                      </w:r>
                    </w:p>
                    <w:p w14:paraId="0CE4F031" w14:textId="32DE55D3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对各项目组进行技术支撑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>
      <w:pPr>
        <w:rPr>
          <w:rFonts w:hint="eastAsia"/>
        </w:rPr>
      </w:pPr>
    </w:p>
    <w:p w14:paraId="217252FF" w14:textId="641C9CBF" w:rsidR="002534F6" w:rsidRDefault="002534F6" w:rsidP="00BC4ACA"/>
    <w:p w14:paraId="38B637E2" w14:textId="77777777" w:rsidR="002534F6" w:rsidRDefault="002534F6" w:rsidP="00BC4ACA">
      <w:pPr>
        <w:rPr>
          <w:rFonts w:hint="eastAsia"/>
        </w:rPr>
      </w:pPr>
    </w:p>
    <w:p w14:paraId="50758EB3" w14:textId="39E6BE3A" w:rsidR="002534F6" w:rsidRDefault="00311DEB" w:rsidP="002534F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E1F6021" wp14:editId="154FB0A0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B489E8A" id="Freeform 177" o:spid="_x0000_s1026" style="position:absolute;left:0;text-align:left;margin-left:36.45pt;margin-top:7.05pt;width:25.5pt;height:25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846AD7F" wp14:editId="2D37B2CF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  <w:rPr>
          <w:rFonts w:hint="eastAsia"/>
        </w:rPr>
      </w:pPr>
    </w:p>
    <w:p w14:paraId="043F9D0F" w14:textId="61B8554E" w:rsidR="00BC4ACA" w:rsidRDefault="00BC4ACA" w:rsidP="00BC4ACA">
      <w:pPr>
        <w:tabs>
          <w:tab w:val="left" w:pos="2526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BE4418" wp14:editId="4CD36A04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0F315" id="自选图形 570" o:spid="_x0000_s1026" type="#_x0000_t32" style="position:absolute;left:0;text-align:left;margin-left:70.1pt;margin-top:5.05pt;width:485.25pt;height:0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7052F" wp14:editId="65970BD8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666EA50A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666EA50A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  <w:rPr>
          <w:rFonts w:hint="eastAsia"/>
        </w:rPr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34BA3D" wp14:editId="6EAE48FD">
                <wp:simplePos x="0" y="0"/>
                <wp:positionH relativeFrom="column">
                  <wp:posOffset>452967</wp:posOffset>
                </wp:positionH>
                <wp:positionV relativeFrom="paragraph">
                  <wp:posOffset>48895</wp:posOffset>
                </wp:positionV>
                <wp:extent cx="6968490" cy="2921000"/>
                <wp:effectExtent l="0" t="0" r="0" b="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92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04C8F070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17AAC6A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cas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jwt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、oauth2.0和数字签名四种方式实现多平台跳转</w:t>
                            </w:r>
                          </w:p>
                          <w:p w14:paraId="4580C089" w14:textId="2E2DCD6B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</w:p>
                          <w:p w14:paraId="776710F9" w14:textId="760E6454" w:rsidR="002534F6" w:rsidRPr="00980526" w:rsidRDefault="002534F6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用户下发与归并，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  <w:proofErr w:type="spellStart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</w:t>
                            </w:r>
                            <w:proofErr w:type="spellEnd"/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作为缓存中间件，减缓数据库压力</w:t>
                            </w: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65pt;margin-top:3.85pt;width:548.7pt;height:2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" filled="f" stroked="f">
                <v:textbox>
                  <w:txbxContent>
                    <w:p w14:paraId="0EB202A4" w14:textId="04C8F070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17AAC6A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提供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cas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jwt</w:t>
                      </w:r>
                      <w:proofErr w:type="spellEnd"/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、oauth2.0和数字签名四种方式实现多平台跳转</w:t>
                      </w:r>
                    </w:p>
                    <w:p w14:paraId="4580C089" w14:textId="2E2DCD6B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</w:p>
                    <w:p w14:paraId="776710F9" w14:textId="760E6454" w:rsidR="002534F6" w:rsidRPr="00980526" w:rsidRDefault="002534F6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用户下发与归并，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  <w:proofErr w:type="spellStart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</w:t>
                      </w:r>
                      <w:proofErr w:type="spellEnd"/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作为缓存中间件，减缓数据库压力</w:t>
                      </w: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  <w:rPr>
          <w:rFonts w:hint="eastAsia"/>
        </w:rPr>
      </w:pPr>
    </w:p>
    <w:p w14:paraId="5433C9C0" w14:textId="308BB7A8" w:rsidR="00BC4ACA" w:rsidRDefault="002534F6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D1E46" wp14:editId="2F3304DA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097C892" id="Freeform 177" o:spid="_x0000_s1026" style="position:absolute;left:0;text-align:left;margin-left:36pt;margin-top:12pt;width:25.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67811F" wp14:editId="534DEB3F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  <w:rPr>
          <w:rFonts w:hint="eastAsia"/>
        </w:rPr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5F898AD" wp14:editId="6F46B7BC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24BADDCF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4DA89D79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乐观积极、待人随和，能较快的融入到新团队当中去；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24BADDCF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4DA89D79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乐观积极、待人随和，能较快的融入到新团队当中去；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0BEB0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13BC0" w14:textId="77777777" w:rsidR="000B0CF5" w:rsidRDefault="000B0CF5" w:rsidP="002867B6">
      <w:r>
        <w:separator/>
      </w:r>
    </w:p>
  </w:endnote>
  <w:endnote w:type="continuationSeparator" w:id="0">
    <w:p w14:paraId="3FFB0314" w14:textId="77777777" w:rsidR="000B0CF5" w:rsidRDefault="000B0CF5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0EC0" w14:textId="77777777" w:rsidR="000B0CF5" w:rsidRDefault="000B0CF5" w:rsidP="002867B6">
      <w:r>
        <w:separator/>
      </w:r>
    </w:p>
  </w:footnote>
  <w:footnote w:type="continuationSeparator" w:id="0">
    <w:p w14:paraId="0B096013" w14:textId="77777777" w:rsidR="000B0CF5" w:rsidRDefault="000B0CF5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D7C"/>
    <w:rsid w:val="000B0CF5"/>
    <w:rsid w:val="00155B8D"/>
    <w:rsid w:val="0016096B"/>
    <w:rsid w:val="001719E6"/>
    <w:rsid w:val="00177E56"/>
    <w:rsid w:val="001A517E"/>
    <w:rsid w:val="001B0EC5"/>
    <w:rsid w:val="001B24DC"/>
    <w:rsid w:val="001F4242"/>
    <w:rsid w:val="002072B7"/>
    <w:rsid w:val="00250C36"/>
    <w:rsid w:val="002534F6"/>
    <w:rsid w:val="00266660"/>
    <w:rsid w:val="002670B4"/>
    <w:rsid w:val="002867B6"/>
    <w:rsid w:val="002D24B4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412EA9"/>
    <w:rsid w:val="004754E8"/>
    <w:rsid w:val="004941E0"/>
    <w:rsid w:val="004D198E"/>
    <w:rsid w:val="004D4124"/>
    <w:rsid w:val="004F79C1"/>
    <w:rsid w:val="00502581"/>
    <w:rsid w:val="00505DB5"/>
    <w:rsid w:val="00514257"/>
    <w:rsid w:val="00545F6A"/>
    <w:rsid w:val="00582268"/>
    <w:rsid w:val="005964A2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80526"/>
    <w:rsid w:val="009B1E22"/>
    <w:rsid w:val="009B4A07"/>
    <w:rsid w:val="009C22A0"/>
    <w:rsid w:val="00A14121"/>
    <w:rsid w:val="00A541D6"/>
    <w:rsid w:val="00A90571"/>
    <w:rsid w:val="00AE38F8"/>
    <w:rsid w:val="00B10F39"/>
    <w:rsid w:val="00B4430F"/>
    <w:rsid w:val="00B53B90"/>
    <w:rsid w:val="00B65339"/>
    <w:rsid w:val="00BA7FA1"/>
    <w:rsid w:val="00BC4ACA"/>
    <w:rsid w:val="00BC5613"/>
    <w:rsid w:val="00BD107F"/>
    <w:rsid w:val="00C05D83"/>
    <w:rsid w:val="00C25FE7"/>
    <w:rsid w:val="00C95EDA"/>
    <w:rsid w:val="00CC16EB"/>
    <w:rsid w:val="00CE04DF"/>
    <w:rsid w:val="00CE4AA6"/>
    <w:rsid w:val="00D00C4F"/>
    <w:rsid w:val="00D35D56"/>
    <w:rsid w:val="00D43B21"/>
    <w:rsid w:val="00D631CE"/>
    <w:rsid w:val="00D93148"/>
    <w:rsid w:val="00DD0985"/>
    <w:rsid w:val="00DD4B0F"/>
    <w:rsid w:val="00E20A63"/>
    <w:rsid w:val="00E710E5"/>
    <w:rsid w:val="00E76D5B"/>
    <w:rsid w:val="00E835E6"/>
    <w:rsid w:val="00E918FC"/>
    <w:rsid w:val="00EA0B88"/>
    <w:rsid w:val="00EA0D78"/>
    <w:rsid w:val="00ED5A77"/>
    <w:rsid w:val="00EE108E"/>
    <w:rsid w:val="00F222C3"/>
    <w:rsid w:val="00F44D8E"/>
    <w:rsid w:val="00F464B2"/>
    <w:rsid w:val="00F646AB"/>
    <w:rsid w:val="00F65A3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107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38</cp:revision>
  <dcterms:created xsi:type="dcterms:W3CDTF">2017-07-04T11:36:00Z</dcterms:created>
  <dcterms:modified xsi:type="dcterms:W3CDTF">2022-02-28T12:44:00Z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